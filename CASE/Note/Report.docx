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00" w:rsidRPr="00B3666B" w:rsidRDefault="00B26800" w:rsidP="00B26800">
      <w:pPr>
        <w:ind w:firstLine="0"/>
        <w:rPr>
          <w:rStyle w:val="afd"/>
          <w:sz w:val="26"/>
          <w:szCs w:val="26"/>
        </w:rPr>
      </w:pPr>
      <w:r w:rsidRPr="00B3666B">
        <w:rPr>
          <w:rStyle w:val="afd"/>
          <w:sz w:val="26"/>
          <w:szCs w:val="26"/>
        </w:rPr>
        <w:t>Слайд 1</w:t>
      </w:r>
    </w:p>
    <w:p w:rsidR="0078688D" w:rsidRPr="00B3666B" w:rsidRDefault="0078688D" w:rsidP="0078688D">
      <w:pPr>
        <w:rPr>
          <w:sz w:val="26"/>
          <w:szCs w:val="26"/>
        </w:rPr>
      </w:pPr>
      <w:r w:rsidRPr="00B3666B">
        <w:rPr>
          <w:sz w:val="26"/>
          <w:szCs w:val="26"/>
        </w:rPr>
        <w:t>Уваж</w:t>
      </w:r>
      <w:bookmarkStart w:id="0" w:name="_GoBack"/>
      <w:bookmarkEnd w:id="0"/>
      <w:r w:rsidRPr="00B3666B">
        <w:rPr>
          <w:sz w:val="26"/>
          <w:szCs w:val="26"/>
        </w:rPr>
        <w:t xml:space="preserve">аемый председатель, уважаемые члены государственной аттестационной комиссии. </w:t>
      </w:r>
      <w:r w:rsidRPr="00406883">
        <w:rPr>
          <w:strike/>
          <w:sz w:val="26"/>
          <w:szCs w:val="26"/>
        </w:rPr>
        <w:t>Вашему вниманию представляется дипломная работа на тему «</w:t>
      </w:r>
      <w:proofErr w:type="gramStart"/>
      <w:r w:rsidRPr="00406883">
        <w:rPr>
          <w:strike/>
          <w:sz w:val="26"/>
          <w:szCs w:val="26"/>
        </w:rPr>
        <w:t>МОБИЛЬНОЕ</w:t>
      </w:r>
      <w:proofErr w:type="gramEnd"/>
      <w:r w:rsidRPr="00406883">
        <w:rPr>
          <w:strike/>
          <w:sz w:val="26"/>
          <w:szCs w:val="26"/>
        </w:rPr>
        <w:t xml:space="preserve"> ANDROID-ПРИЛОЖЕНИЕ ДЛЯ ПЛАНИРОВАНИЯ И УПРАВЛЕНИЯ СЕМЕЙНЫМ БЮДЖЕТОМ»</w:t>
      </w:r>
    </w:p>
    <w:p w:rsidR="002D7B47" w:rsidRPr="00B3666B" w:rsidRDefault="002D7B47" w:rsidP="00B26800">
      <w:pPr>
        <w:ind w:firstLine="0"/>
        <w:rPr>
          <w:rStyle w:val="afd"/>
          <w:sz w:val="26"/>
          <w:szCs w:val="26"/>
        </w:rPr>
      </w:pPr>
      <w:r w:rsidRPr="00B3666B">
        <w:rPr>
          <w:rStyle w:val="afd"/>
          <w:sz w:val="26"/>
          <w:szCs w:val="26"/>
        </w:rPr>
        <w:t>Слайд 2</w:t>
      </w:r>
    </w:p>
    <w:p w:rsidR="0078688D" w:rsidRPr="00B3666B" w:rsidRDefault="002D7B47" w:rsidP="0002642C">
      <w:pPr>
        <w:rPr>
          <w:sz w:val="26"/>
          <w:szCs w:val="26"/>
        </w:rPr>
      </w:pPr>
      <w:r w:rsidRPr="00B3666B">
        <w:rPr>
          <w:sz w:val="26"/>
          <w:szCs w:val="26"/>
        </w:rPr>
        <w:t>Для л</w:t>
      </w:r>
      <w:r w:rsidR="0078688D" w:rsidRPr="00B3666B">
        <w:rPr>
          <w:sz w:val="26"/>
          <w:szCs w:val="26"/>
        </w:rPr>
        <w:t>юд</w:t>
      </w:r>
      <w:r w:rsidRPr="00B3666B">
        <w:rPr>
          <w:sz w:val="26"/>
          <w:szCs w:val="26"/>
        </w:rPr>
        <w:t>ей,</w:t>
      </w:r>
      <w:r w:rsidR="0078688D" w:rsidRPr="00B3666B">
        <w:rPr>
          <w:sz w:val="26"/>
          <w:szCs w:val="26"/>
        </w:rPr>
        <w:t xml:space="preserve"> </w:t>
      </w:r>
      <w:r w:rsidRPr="00B3666B">
        <w:rPr>
          <w:sz w:val="26"/>
          <w:szCs w:val="26"/>
        </w:rPr>
        <w:t>которые занимаются ведением личного бюджета</w:t>
      </w:r>
      <w:r w:rsidR="00B26800" w:rsidRPr="00B3666B">
        <w:rPr>
          <w:sz w:val="26"/>
          <w:szCs w:val="26"/>
        </w:rPr>
        <w:t>,</w:t>
      </w:r>
      <w:r w:rsidRPr="00B3666B">
        <w:rPr>
          <w:sz w:val="26"/>
          <w:szCs w:val="26"/>
        </w:rPr>
        <w:t xml:space="preserve"> доступны следующие преимущества </w:t>
      </w:r>
      <w:r w:rsidR="007B2829" w:rsidRPr="00B3666B">
        <w:rPr>
          <w:sz w:val="26"/>
          <w:szCs w:val="26"/>
        </w:rPr>
        <w:t>– это:</w:t>
      </w:r>
    </w:p>
    <w:p w:rsidR="0078688D" w:rsidRPr="00B3666B" w:rsidRDefault="00BD085C" w:rsidP="0078688D">
      <w:pPr>
        <w:pStyle w:val="a8"/>
        <w:numPr>
          <w:ilvl w:val="0"/>
          <w:numId w:val="44"/>
        </w:numPr>
        <w:rPr>
          <w:sz w:val="26"/>
          <w:szCs w:val="26"/>
        </w:rPr>
      </w:pPr>
      <w:r w:rsidRPr="00B3666B">
        <w:rPr>
          <w:sz w:val="26"/>
          <w:szCs w:val="26"/>
        </w:rPr>
        <w:t xml:space="preserve">возможность </w:t>
      </w:r>
      <w:r w:rsidR="0002642C" w:rsidRPr="00B3666B">
        <w:rPr>
          <w:sz w:val="26"/>
          <w:szCs w:val="26"/>
        </w:rPr>
        <w:t>планирова</w:t>
      </w:r>
      <w:r w:rsidRPr="00B3666B">
        <w:rPr>
          <w:sz w:val="26"/>
          <w:szCs w:val="26"/>
        </w:rPr>
        <w:t>ть</w:t>
      </w:r>
      <w:r w:rsidR="0076691B" w:rsidRPr="00B3666B">
        <w:rPr>
          <w:sz w:val="26"/>
          <w:szCs w:val="26"/>
        </w:rPr>
        <w:t xml:space="preserve"> покупки и платы</w:t>
      </w:r>
      <w:r w:rsidR="0002642C" w:rsidRPr="00B3666B">
        <w:rPr>
          <w:sz w:val="26"/>
          <w:szCs w:val="26"/>
        </w:rPr>
        <w:t>;</w:t>
      </w:r>
    </w:p>
    <w:p w:rsidR="00BD085C" w:rsidRPr="00B3666B" w:rsidRDefault="00BD085C" w:rsidP="0078688D">
      <w:pPr>
        <w:pStyle w:val="a8"/>
        <w:numPr>
          <w:ilvl w:val="0"/>
          <w:numId w:val="44"/>
        </w:numPr>
        <w:rPr>
          <w:sz w:val="26"/>
          <w:szCs w:val="26"/>
        </w:rPr>
      </w:pPr>
      <w:r w:rsidRPr="00B3666B">
        <w:rPr>
          <w:sz w:val="26"/>
          <w:szCs w:val="26"/>
        </w:rPr>
        <w:t>возможность контролировать свои расходы;</w:t>
      </w:r>
    </w:p>
    <w:p w:rsidR="0002642C" w:rsidRPr="00B3666B" w:rsidRDefault="00BD085C" w:rsidP="0078688D">
      <w:pPr>
        <w:pStyle w:val="a8"/>
        <w:numPr>
          <w:ilvl w:val="0"/>
          <w:numId w:val="44"/>
        </w:numPr>
        <w:rPr>
          <w:sz w:val="26"/>
          <w:szCs w:val="26"/>
        </w:rPr>
      </w:pPr>
      <w:r w:rsidRPr="00B3666B">
        <w:rPr>
          <w:sz w:val="26"/>
          <w:szCs w:val="26"/>
        </w:rPr>
        <w:t xml:space="preserve">возможность </w:t>
      </w:r>
      <w:r w:rsidR="0078688D" w:rsidRPr="00B3666B">
        <w:rPr>
          <w:sz w:val="26"/>
          <w:szCs w:val="26"/>
        </w:rPr>
        <w:t>анализ</w:t>
      </w:r>
      <w:r w:rsidRPr="00B3666B">
        <w:rPr>
          <w:sz w:val="26"/>
          <w:szCs w:val="26"/>
        </w:rPr>
        <w:t>ировать</w:t>
      </w:r>
      <w:r w:rsidR="0078688D" w:rsidRPr="00B3666B">
        <w:rPr>
          <w:sz w:val="26"/>
          <w:szCs w:val="26"/>
        </w:rPr>
        <w:t xml:space="preserve"> и </w:t>
      </w:r>
      <w:r w:rsidR="0002642C" w:rsidRPr="00B3666B">
        <w:rPr>
          <w:sz w:val="26"/>
          <w:szCs w:val="26"/>
        </w:rPr>
        <w:t>оптимиз</w:t>
      </w:r>
      <w:r w:rsidRPr="00B3666B">
        <w:rPr>
          <w:sz w:val="26"/>
          <w:szCs w:val="26"/>
        </w:rPr>
        <w:t>ировать</w:t>
      </w:r>
      <w:r w:rsidR="0002642C" w:rsidRPr="00B3666B">
        <w:rPr>
          <w:sz w:val="26"/>
          <w:szCs w:val="26"/>
        </w:rPr>
        <w:t xml:space="preserve"> расход</w:t>
      </w:r>
      <w:r w:rsidRPr="00B3666B">
        <w:rPr>
          <w:sz w:val="26"/>
          <w:szCs w:val="26"/>
        </w:rPr>
        <w:t>ы</w:t>
      </w:r>
      <w:r w:rsidR="007B2829" w:rsidRPr="00B3666B">
        <w:rPr>
          <w:sz w:val="26"/>
          <w:szCs w:val="26"/>
        </w:rPr>
        <w:t>.</w:t>
      </w:r>
    </w:p>
    <w:p w:rsidR="00B26800" w:rsidRPr="00B3666B" w:rsidRDefault="00B26800" w:rsidP="00315B43">
      <w:pPr>
        <w:ind w:firstLine="0"/>
        <w:rPr>
          <w:rStyle w:val="afd"/>
          <w:sz w:val="26"/>
          <w:szCs w:val="26"/>
        </w:rPr>
      </w:pPr>
      <w:r w:rsidRPr="00B3666B">
        <w:rPr>
          <w:rStyle w:val="afd"/>
          <w:sz w:val="26"/>
          <w:szCs w:val="26"/>
        </w:rPr>
        <w:t>Слайд 3</w:t>
      </w:r>
    </w:p>
    <w:p w:rsidR="0002642C" w:rsidRPr="00B3666B" w:rsidRDefault="0002642C" w:rsidP="0002642C">
      <w:pPr>
        <w:rPr>
          <w:sz w:val="26"/>
          <w:szCs w:val="26"/>
        </w:rPr>
      </w:pPr>
      <w:r w:rsidRPr="00B3666B">
        <w:rPr>
          <w:sz w:val="26"/>
          <w:szCs w:val="26"/>
        </w:rPr>
        <w:t>Целью</w:t>
      </w:r>
      <w:r w:rsidR="00B26800" w:rsidRPr="00B3666B">
        <w:rPr>
          <w:sz w:val="26"/>
          <w:szCs w:val="26"/>
        </w:rPr>
        <w:t xml:space="preserve"> работы</w:t>
      </w:r>
      <w:r w:rsidRPr="00B3666B">
        <w:rPr>
          <w:sz w:val="26"/>
          <w:szCs w:val="26"/>
        </w:rPr>
        <w:t xml:space="preserve"> является разработка программы, которая автоматизирует процесс ведения личного и семейного бюджета.</w:t>
      </w:r>
    </w:p>
    <w:p w:rsidR="0002642C" w:rsidRPr="00B3666B" w:rsidRDefault="0002642C" w:rsidP="0002642C">
      <w:pPr>
        <w:rPr>
          <w:sz w:val="26"/>
          <w:szCs w:val="26"/>
        </w:rPr>
      </w:pPr>
      <w:r w:rsidRPr="00B3666B">
        <w:rPr>
          <w:sz w:val="26"/>
          <w:szCs w:val="26"/>
        </w:rPr>
        <w:t>Для достижения данной цели были поставлены следующие задачи:</w:t>
      </w:r>
    </w:p>
    <w:p w:rsidR="003A7AAA" w:rsidRPr="00B3666B" w:rsidRDefault="00D60585" w:rsidP="0002642C">
      <w:pPr>
        <w:pStyle w:val="a8"/>
        <w:numPr>
          <w:ilvl w:val="0"/>
          <w:numId w:val="45"/>
        </w:numPr>
        <w:rPr>
          <w:sz w:val="26"/>
          <w:szCs w:val="26"/>
        </w:rPr>
      </w:pPr>
      <w:r w:rsidRPr="00B3666B">
        <w:rPr>
          <w:sz w:val="26"/>
          <w:szCs w:val="26"/>
        </w:rPr>
        <w:t>и</w:t>
      </w:r>
      <w:r w:rsidR="0002642C" w:rsidRPr="00B3666B">
        <w:rPr>
          <w:sz w:val="26"/>
          <w:szCs w:val="26"/>
        </w:rPr>
        <w:t>сследование предметной области</w:t>
      </w:r>
      <w:r w:rsidR="00ED3888" w:rsidRPr="00B3666B">
        <w:rPr>
          <w:sz w:val="26"/>
          <w:szCs w:val="26"/>
        </w:rPr>
        <w:t xml:space="preserve"> и программ аналогов</w:t>
      </w:r>
      <w:r w:rsidR="00315B43" w:rsidRPr="00B3666B">
        <w:rPr>
          <w:sz w:val="26"/>
          <w:szCs w:val="26"/>
        </w:rPr>
        <w:t>;</w:t>
      </w:r>
    </w:p>
    <w:p w:rsidR="0002642C" w:rsidRPr="00B3666B" w:rsidRDefault="0002642C" w:rsidP="0002642C">
      <w:pPr>
        <w:pStyle w:val="a8"/>
        <w:numPr>
          <w:ilvl w:val="0"/>
          <w:numId w:val="45"/>
        </w:numPr>
        <w:rPr>
          <w:sz w:val="26"/>
          <w:szCs w:val="26"/>
        </w:rPr>
      </w:pPr>
      <w:r w:rsidRPr="00B3666B">
        <w:rPr>
          <w:sz w:val="26"/>
          <w:szCs w:val="26"/>
        </w:rPr>
        <w:t>формирование технического задания;</w:t>
      </w:r>
    </w:p>
    <w:p w:rsidR="00F42AB6" w:rsidRPr="00B3666B" w:rsidRDefault="0002642C" w:rsidP="00F42AB6">
      <w:pPr>
        <w:pStyle w:val="a8"/>
        <w:numPr>
          <w:ilvl w:val="0"/>
          <w:numId w:val="45"/>
        </w:numPr>
        <w:rPr>
          <w:sz w:val="26"/>
          <w:szCs w:val="26"/>
        </w:rPr>
      </w:pPr>
      <w:r w:rsidRPr="00B3666B">
        <w:rPr>
          <w:sz w:val="26"/>
          <w:szCs w:val="26"/>
        </w:rPr>
        <w:t>проектирование и разработка системы.</w:t>
      </w:r>
    </w:p>
    <w:p w:rsidR="00ED3888" w:rsidRPr="00B3666B" w:rsidRDefault="00ED3888" w:rsidP="00ED3888">
      <w:pPr>
        <w:ind w:firstLine="0"/>
        <w:rPr>
          <w:rStyle w:val="afd"/>
          <w:sz w:val="26"/>
          <w:szCs w:val="26"/>
        </w:rPr>
      </w:pPr>
      <w:r w:rsidRPr="00B3666B">
        <w:rPr>
          <w:rStyle w:val="afd"/>
          <w:sz w:val="26"/>
          <w:szCs w:val="26"/>
        </w:rPr>
        <w:t>Слайд 4</w:t>
      </w:r>
    </w:p>
    <w:p w:rsidR="00ED3888" w:rsidRPr="00B3666B" w:rsidRDefault="00ED3888" w:rsidP="007B2829">
      <w:pPr>
        <w:rPr>
          <w:sz w:val="26"/>
          <w:szCs w:val="26"/>
        </w:rPr>
      </w:pPr>
      <w:r w:rsidRPr="00B3666B">
        <w:rPr>
          <w:sz w:val="26"/>
          <w:szCs w:val="26"/>
        </w:rPr>
        <w:t xml:space="preserve">Возможности и характеристики программ аналогов сведены в </w:t>
      </w:r>
      <w:proofErr w:type="gramStart"/>
      <w:r w:rsidRPr="00B3666B">
        <w:rPr>
          <w:sz w:val="26"/>
          <w:szCs w:val="26"/>
        </w:rPr>
        <w:t>таблицу</w:t>
      </w:r>
      <w:proofErr w:type="gramEnd"/>
      <w:r w:rsidRPr="00B3666B">
        <w:rPr>
          <w:sz w:val="26"/>
          <w:szCs w:val="26"/>
        </w:rPr>
        <w:t xml:space="preserve"> представленную на слайде 4.</w:t>
      </w:r>
    </w:p>
    <w:p w:rsidR="00ED3888" w:rsidRPr="00B3666B" w:rsidRDefault="00ED3888" w:rsidP="00ED3888">
      <w:pPr>
        <w:ind w:firstLine="0"/>
        <w:rPr>
          <w:rStyle w:val="afd"/>
          <w:sz w:val="26"/>
          <w:szCs w:val="26"/>
        </w:rPr>
      </w:pPr>
      <w:r w:rsidRPr="00B3666B">
        <w:rPr>
          <w:rStyle w:val="afd"/>
          <w:sz w:val="26"/>
          <w:szCs w:val="26"/>
        </w:rPr>
        <w:t>Слайд 5</w:t>
      </w:r>
    </w:p>
    <w:p w:rsidR="00F42AB6" w:rsidRPr="00B3666B" w:rsidRDefault="003A7AAA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>На основании проведенного анализа была построена функциональная модель разрабатываемой системы.</w:t>
      </w:r>
    </w:p>
    <w:p w:rsidR="00ED3888" w:rsidRPr="00B3666B" w:rsidRDefault="00ED3888" w:rsidP="00ED3888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t>Слайд 6</w:t>
      </w:r>
    </w:p>
    <w:p w:rsidR="003A7AAA" w:rsidRPr="00B3666B" w:rsidRDefault="00ED3888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>П</w:t>
      </w:r>
      <w:r w:rsidR="00C9735E" w:rsidRPr="00B3666B">
        <w:rPr>
          <w:sz w:val="26"/>
          <w:szCs w:val="26"/>
        </w:rPr>
        <w:t>рограммный комплекс состоит из клиентской и серверной части.</w:t>
      </w:r>
    </w:p>
    <w:p w:rsidR="00C9735E" w:rsidRPr="00B3666B" w:rsidRDefault="00C9735E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>Клиентская часть состоит из модуля визуализации, модул</w:t>
      </w:r>
      <w:r w:rsidR="00EA033D" w:rsidRPr="00B3666B">
        <w:rPr>
          <w:sz w:val="26"/>
          <w:szCs w:val="26"/>
        </w:rPr>
        <w:t>я</w:t>
      </w:r>
      <w:r w:rsidRPr="00B3666B">
        <w:rPr>
          <w:sz w:val="26"/>
          <w:szCs w:val="26"/>
        </w:rPr>
        <w:t xml:space="preserve"> взаимодействия с БД, </w:t>
      </w:r>
      <w:r w:rsidR="00ED3888" w:rsidRPr="00B3666B">
        <w:rPr>
          <w:sz w:val="26"/>
          <w:szCs w:val="26"/>
        </w:rPr>
        <w:t>модуля</w:t>
      </w:r>
      <w:r w:rsidRPr="00B3666B">
        <w:rPr>
          <w:sz w:val="26"/>
          <w:szCs w:val="26"/>
        </w:rPr>
        <w:t xml:space="preserve"> планировщика и модуля для обмена данными с сервером.</w:t>
      </w:r>
    </w:p>
    <w:p w:rsidR="00C9735E" w:rsidRPr="00B3666B" w:rsidRDefault="00C9735E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 xml:space="preserve">Серверная часть состоит из модуля обмена данными с клиентом, модуля взаимодействия с </w:t>
      </w:r>
      <w:r w:rsidR="00C76082" w:rsidRPr="00B3666B">
        <w:rPr>
          <w:sz w:val="26"/>
          <w:szCs w:val="26"/>
        </w:rPr>
        <w:t>БД</w:t>
      </w:r>
      <w:r w:rsidRPr="00B3666B">
        <w:rPr>
          <w:sz w:val="26"/>
          <w:szCs w:val="26"/>
        </w:rPr>
        <w:t>, модуля администрирования.</w:t>
      </w:r>
    </w:p>
    <w:p w:rsidR="00ED3888" w:rsidRPr="00B3666B" w:rsidRDefault="00ED3888" w:rsidP="00ED3888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t>Слайд 7</w:t>
      </w:r>
    </w:p>
    <w:p w:rsidR="00ED3888" w:rsidRPr="00B3666B" w:rsidRDefault="00F4681F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 xml:space="preserve">Базы данных </w:t>
      </w:r>
      <w:r w:rsidR="007350AF" w:rsidRPr="00B3666B">
        <w:rPr>
          <w:sz w:val="26"/>
          <w:szCs w:val="26"/>
        </w:rPr>
        <w:t>клиента и сервера</w:t>
      </w:r>
      <w:r w:rsidRPr="00B3666B">
        <w:rPr>
          <w:sz w:val="26"/>
          <w:szCs w:val="26"/>
        </w:rPr>
        <w:t xml:space="preserve"> приведены</w:t>
      </w:r>
      <w:r w:rsidR="004F50A4" w:rsidRPr="00B3666B">
        <w:rPr>
          <w:sz w:val="26"/>
          <w:szCs w:val="26"/>
        </w:rPr>
        <w:t xml:space="preserve"> к 3 нормальной форме</w:t>
      </w:r>
      <w:r w:rsidR="00ED3888" w:rsidRPr="00B3666B">
        <w:rPr>
          <w:sz w:val="26"/>
          <w:szCs w:val="26"/>
        </w:rPr>
        <w:t>.</w:t>
      </w:r>
    </w:p>
    <w:p w:rsidR="00ED3888" w:rsidRPr="00B3666B" w:rsidRDefault="00ED3888" w:rsidP="00ED3888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lastRenderedPageBreak/>
        <w:t>Слайд 8</w:t>
      </w:r>
    </w:p>
    <w:p w:rsidR="007350AF" w:rsidRPr="00B3666B" w:rsidRDefault="00ED3888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 xml:space="preserve">Они </w:t>
      </w:r>
      <w:r w:rsidR="004F50A4" w:rsidRPr="00B3666B">
        <w:rPr>
          <w:sz w:val="26"/>
          <w:szCs w:val="26"/>
        </w:rPr>
        <w:t>состоят из таблиц</w:t>
      </w:r>
      <w:r w:rsidRPr="00B3666B">
        <w:rPr>
          <w:sz w:val="26"/>
          <w:szCs w:val="26"/>
        </w:rPr>
        <w:t xml:space="preserve"> для хранения плат и покупок,</w:t>
      </w:r>
      <w:r w:rsidR="00895058" w:rsidRPr="00B3666B">
        <w:rPr>
          <w:sz w:val="26"/>
          <w:szCs w:val="26"/>
        </w:rPr>
        <w:t xml:space="preserve"> таблицы</w:t>
      </w:r>
      <w:r w:rsidRPr="00B3666B">
        <w:rPr>
          <w:sz w:val="26"/>
          <w:szCs w:val="26"/>
        </w:rPr>
        <w:t xml:space="preserve"> для хранения учетных записей и</w:t>
      </w:r>
      <w:r w:rsidR="00895058" w:rsidRPr="00B3666B">
        <w:rPr>
          <w:sz w:val="26"/>
          <w:szCs w:val="26"/>
        </w:rPr>
        <w:t xml:space="preserve"> таблицы</w:t>
      </w:r>
      <w:r w:rsidRPr="00B3666B">
        <w:rPr>
          <w:sz w:val="26"/>
          <w:szCs w:val="26"/>
        </w:rPr>
        <w:t xml:space="preserve"> для хранения хронологии изменени</w:t>
      </w:r>
      <w:r w:rsidR="00895058" w:rsidRPr="00B3666B">
        <w:rPr>
          <w:sz w:val="26"/>
          <w:szCs w:val="26"/>
        </w:rPr>
        <w:t>й</w:t>
      </w:r>
      <w:r w:rsidRPr="00B3666B">
        <w:rPr>
          <w:sz w:val="26"/>
          <w:szCs w:val="26"/>
        </w:rPr>
        <w:t xml:space="preserve"> для </w:t>
      </w:r>
      <w:r w:rsidR="00895058" w:rsidRPr="00B3666B">
        <w:rPr>
          <w:sz w:val="26"/>
          <w:szCs w:val="26"/>
        </w:rPr>
        <w:t xml:space="preserve">реализации механизма </w:t>
      </w:r>
      <w:r w:rsidRPr="00B3666B">
        <w:rPr>
          <w:sz w:val="26"/>
          <w:szCs w:val="26"/>
        </w:rPr>
        <w:t>синхронизации</w:t>
      </w:r>
      <w:r w:rsidR="004F50A4" w:rsidRPr="00B3666B">
        <w:rPr>
          <w:sz w:val="26"/>
          <w:szCs w:val="26"/>
        </w:rPr>
        <w:t>.</w:t>
      </w:r>
    </w:p>
    <w:p w:rsidR="00ED3888" w:rsidRPr="00B3666B" w:rsidRDefault="00ED3888" w:rsidP="00ED3888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t>Слайд 9</w:t>
      </w:r>
    </w:p>
    <w:p w:rsidR="002D1A8F" w:rsidRPr="00B3666B" w:rsidRDefault="00ED3888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>На</w:t>
      </w:r>
      <w:r w:rsidR="002D1A8F" w:rsidRPr="00B3666B">
        <w:rPr>
          <w:sz w:val="26"/>
          <w:szCs w:val="26"/>
        </w:rPr>
        <w:t xml:space="preserve"> </w:t>
      </w:r>
      <w:r w:rsidR="00D376B9" w:rsidRPr="00B3666B">
        <w:rPr>
          <w:sz w:val="26"/>
          <w:szCs w:val="26"/>
        </w:rPr>
        <w:t>диаграмм</w:t>
      </w:r>
      <w:r w:rsidR="002D1A8F" w:rsidRPr="00B3666B">
        <w:rPr>
          <w:sz w:val="26"/>
          <w:szCs w:val="26"/>
        </w:rPr>
        <w:t>е</w:t>
      </w:r>
      <w:r w:rsidR="00D376B9" w:rsidRPr="00B3666B">
        <w:rPr>
          <w:sz w:val="26"/>
          <w:szCs w:val="26"/>
        </w:rPr>
        <w:t xml:space="preserve"> классов клиента и сервера,</w:t>
      </w:r>
      <w:r w:rsidR="002D1A8F" w:rsidRPr="00B3666B">
        <w:rPr>
          <w:sz w:val="26"/>
          <w:szCs w:val="26"/>
        </w:rPr>
        <w:t xml:space="preserve"> изображены классы,</w:t>
      </w:r>
    </w:p>
    <w:p w:rsidR="002D1A8F" w:rsidRPr="00B3666B" w:rsidRDefault="002D1A8F" w:rsidP="002D1A8F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t>Слайд 10</w:t>
      </w:r>
    </w:p>
    <w:p w:rsidR="00102DB6" w:rsidRPr="00B3666B" w:rsidRDefault="002D1A8F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 xml:space="preserve">задействованные в реализации сценария </w:t>
      </w:r>
      <w:r w:rsidR="00D376B9" w:rsidRPr="00B3666B">
        <w:rPr>
          <w:sz w:val="26"/>
          <w:szCs w:val="26"/>
        </w:rPr>
        <w:t>регистрации пользователя</w:t>
      </w:r>
      <w:r w:rsidR="00AB0B1C" w:rsidRPr="00B3666B">
        <w:rPr>
          <w:sz w:val="26"/>
          <w:szCs w:val="26"/>
        </w:rPr>
        <w:t>.</w:t>
      </w:r>
    </w:p>
    <w:p w:rsidR="002D1A8F" w:rsidRPr="00B3666B" w:rsidRDefault="002D1A8F" w:rsidP="002D1A8F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t>Слайд 11</w:t>
      </w:r>
    </w:p>
    <w:p w:rsidR="00AB0B1C" w:rsidRPr="00B3666B" w:rsidRDefault="002D1A8F" w:rsidP="002D1A8F">
      <w:pPr>
        <w:rPr>
          <w:sz w:val="26"/>
          <w:szCs w:val="26"/>
        </w:rPr>
      </w:pPr>
      <w:r w:rsidRPr="00B3666B">
        <w:rPr>
          <w:sz w:val="26"/>
          <w:szCs w:val="26"/>
        </w:rPr>
        <w:t>Сценарий регистрации пользователя так же описан на диаграмме деятельности.</w:t>
      </w:r>
    </w:p>
    <w:p w:rsidR="00E6654C" w:rsidRPr="00B3666B" w:rsidRDefault="00E6654C" w:rsidP="00E6654C">
      <w:pPr>
        <w:pStyle w:val="affa"/>
        <w:jc w:val="both"/>
        <w:rPr>
          <w:sz w:val="26"/>
          <w:szCs w:val="26"/>
        </w:rPr>
      </w:pPr>
      <w:r w:rsidRPr="00B3666B">
        <w:rPr>
          <w:sz w:val="26"/>
          <w:szCs w:val="26"/>
        </w:rPr>
        <w:t>Слайд 12</w:t>
      </w:r>
    </w:p>
    <w:p w:rsidR="00C50F19" w:rsidRPr="00B3666B" w:rsidRDefault="001B0B09" w:rsidP="003A7AAA">
      <w:pPr>
        <w:rPr>
          <w:sz w:val="26"/>
          <w:szCs w:val="26"/>
        </w:rPr>
      </w:pPr>
      <w:r w:rsidRPr="00B3666B">
        <w:rPr>
          <w:sz w:val="26"/>
          <w:szCs w:val="26"/>
        </w:rPr>
        <w:t>Распределение</w:t>
      </w:r>
      <w:r w:rsidR="00C50F19" w:rsidRPr="00B3666B">
        <w:rPr>
          <w:sz w:val="26"/>
          <w:szCs w:val="26"/>
        </w:rPr>
        <w:t xml:space="preserve"> себестоимости программного продукта представлен</w:t>
      </w:r>
      <w:r w:rsidRPr="00B3666B">
        <w:rPr>
          <w:sz w:val="26"/>
          <w:szCs w:val="26"/>
        </w:rPr>
        <w:t>о</w:t>
      </w:r>
      <w:r w:rsidR="00C50F19" w:rsidRPr="00B3666B">
        <w:rPr>
          <w:sz w:val="26"/>
          <w:szCs w:val="26"/>
        </w:rPr>
        <w:t xml:space="preserve"> на</w:t>
      </w:r>
      <w:r w:rsidR="00E6654C" w:rsidRPr="00B3666B">
        <w:rPr>
          <w:sz w:val="26"/>
          <w:szCs w:val="26"/>
        </w:rPr>
        <w:t xml:space="preserve"> круговой диаграмме</w:t>
      </w:r>
      <w:r w:rsidR="00C50F19" w:rsidRPr="00B3666B">
        <w:rPr>
          <w:sz w:val="26"/>
          <w:szCs w:val="26"/>
        </w:rPr>
        <w:t>.</w:t>
      </w:r>
    </w:p>
    <w:p w:rsidR="000D2B64" w:rsidRPr="00B3666B" w:rsidRDefault="000D2B64" w:rsidP="000D2B64">
      <w:pPr>
        <w:pStyle w:val="affa"/>
        <w:jc w:val="both"/>
        <w:rPr>
          <w:rStyle w:val="a5"/>
          <w:i w:val="0"/>
          <w:iCs w:val="0"/>
          <w:sz w:val="26"/>
          <w:szCs w:val="26"/>
        </w:rPr>
      </w:pPr>
      <w:r w:rsidRPr="00B3666B">
        <w:rPr>
          <w:rStyle w:val="a5"/>
          <w:i w:val="0"/>
          <w:iCs w:val="0"/>
          <w:sz w:val="26"/>
          <w:szCs w:val="26"/>
        </w:rPr>
        <w:t>Слайд 13</w:t>
      </w:r>
    </w:p>
    <w:p w:rsidR="009A7FF3" w:rsidRPr="00B3666B" w:rsidRDefault="000D2B64" w:rsidP="009A7FF3">
      <w:pPr>
        <w:rPr>
          <w:sz w:val="26"/>
          <w:szCs w:val="26"/>
        </w:rPr>
      </w:pPr>
      <w:r w:rsidRPr="00B3666B">
        <w:rPr>
          <w:sz w:val="26"/>
          <w:szCs w:val="26"/>
        </w:rPr>
        <w:t>Результатом</w:t>
      </w:r>
      <w:r w:rsidR="009A7FF3" w:rsidRPr="00B3666B">
        <w:rPr>
          <w:sz w:val="26"/>
          <w:szCs w:val="26"/>
        </w:rPr>
        <w:t xml:space="preserve"> работы стало мобильное приложение для ведения личного и семейного бюджета, которое реализует все разработанные функциональные требования.</w:t>
      </w:r>
    </w:p>
    <w:p w:rsidR="00B3666B" w:rsidRDefault="009A7FF3" w:rsidP="006862A7">
      <w:pPr>
        <w:rPr>
          <w:sz w:val="26"/>
          <w:szCs w:val="26"/>
        </w:rPr>
      </w:pPr>
      <w:r w:rsidRPr="00B3666B">
        <w:rPr>
          <w:sz w:val="26"/>
          <w:szCs w:val="26"/>
        </w:rPr>
        <w:t>В планы развития входит</w:t>
      </w:r>
      <w:r w:rsidR="000D2B64" w:rsidRPr="00B3666B">
        <w:rPr>
          <w:sz w:val="26"/>
          <w:szCs w:val="26"/>
        </w:rPr>
        <w:t xml:space="preserve"> создание </w:t>
      </w:r>
      <w:r w:rsidR="000D2B64" w:rsidRPr="00B3666B">
        <w:rPr>
          <w:sz w:val="26"/>
          <w:szCs w:val="26"/>
          <w:lang w:val="en-US"/>
        </w:rPr>
        <w:t>WEB</w:t>
      </w:r>
      <w:r w:rsidR="000D2B64" w:rsidRPr="00B3666B">
        <w:rPr>
          <w:sz w:val="26"/>
          <w:szCs w:val="26"/>
        </w:rPr>
        <w:t xml:space="preserve"> интерфейса, расширение функциональных возможностей</w:t>
      </w:r>
      <w:r w:rsidRPr="00B3666B">
        <w:rPr>
          <w:sz w:val="26"/>
          <w:szCs w:val="26"/>
        </w:rPr>
        <w:t xml:space="preserve">, реализация под платформу </w:t>
      </w:r>
      <w:r w:rsidRPr="00B3666B">
        <w:rPr>
          <w:sz w:val="26"/>
          <w:szCs w:val="26"/>
          <w:lang w:val="en-US"/>
        </w:rPr>
        <w:t>IOS</w:t>
      </w:r>
      <w:r w:rsidR="000D2B64" w:rsidRPr="00B3666B">
        <w:rPr>
          <w:sz w:val="26"/>
          <w:szCs w:val="26"/>
        </w:rPr>
        <w:t xml:space="preserve"> и </w:t>
      </w:r>
      <w:r w:rsidR="000D2B64" w:rsidRPr="00B3666B">
        <w:rPr>
          <w:sz w:val="26"/>
          <w:szCs w:val="26"/>
          <w:lang w:val="en-US"/>
        </w:rPr>
        <w:t>Windows</w:t>
      </w:r>
      <w:r w:rsidR="000D2B64" w:rsidRPr="00B3666B">
        <w:rPr>
          <w:sz w:val="26"/>
          <w:szCs w:val="26"/>
        </w:rPr>
        <w:t xml:space="preserve"> </w:t>
      </w:r>
      <w:r w:rsidR="000D2B64" w:rsidRPr="00B3666B">
        <w:rPr>
          <w:sz w:val="26"/>
          <w:szCs w:val="26"/>
          <w:lang w:val="en-US"/>
        </w:rPr>
        <w:t>Phone</w:t>
      </w:r>
      <w:r w:rsidR="000D2B64" w:rsidRPr="00B3666B">
        <w:rPr>
          <w:sz w:val="26"/>
          <w:szCs w:val="26"/>
        </w:rPr>
        <w:t xml:space="preserve">, размещение программы в популярных </w:t>
      </w:r>
      <w:r w:rsidR="000D2B64" w:rsidRPr="00B3666B">
        <w:rPr>
          <w:sz w:val="26"/>
          <w:szCs w:val="26"/>
          <w:lang w:val="en-US"/>
        </w:rPr>
        <w:t>web</w:t>
      </w:r>
      <w:r w:rsidR="000D2B64" w:rsidRPr="00B3666B">
        <w:rPr>
          <w:sz w:val="26"/>
          <w:szCs w:val="26"/>
        </w:rPr>
        <w:t xml:space="preserve"> магазинах и проработка вариантов монетизации.</w:t>
      </w:r>
    </w:p>
    <w:p w:rsidR="009A7FF3" w:rsidRPr="000B0AA2" w:rsidRDefault="00B3666B" w:rsidP="006862A7">
      <w:pPr>
        <w:rPr>
          <w:sz w:val="26"/>
          <w:szCs w:val="26"/>
        </w:rPr>
      </w:pPr>
      <w:r>
        <w:rPr>
          <w:sz w:val="26"/>
          <w:szCs w:val="26"/>
        </w:rPr>
        <w:t>С</w:t>
      </w:r>
      <w:r w:rsidR="00315B43" w:rsidRPr="00B3666B">
        <w:rPr>
          <w:sz w:val="26"/>
          <w:szCs w:val="26"/>
        </w:rPr>
        <w:t>пасибо за внимание.</w:t>
      </w:r>
    </w:p>
    <w:p w:rsidR="000B0AA2" w:rsidRPr="003E6052" w:rsidRDefault="000B0AA2" w:rsidP="006862A7">
      <w:pPr>
        <w:rPr>
          <w:sz w:val="18"/>
          <w:szCs w:val="26"/>
        </w:rPr>
      </w:pPr>
      <w:proofErr w:type="gramStart"/>
      <w:r w:rsidRPr="000B0AA2">
        <w:rPr>
          <w:sz w:val="18"/>
          <w:szCs w:val="26"/>
        </w:rPr>
        <w:t>От</w:t>
      </w:r>
      <w:proofErr w:type="gramEnd"/>
      <w:r w:rsidRPr="000B0AA2">
        <w:rPr>
          <w:sz w:val="18"/>
          <w:szCs w:val="26"/>
        </w:rPr>
        <w:t xml:space="preserve"> сюда можно скачать программу </w:t>
      </w:r>
      <w:hyperlink r:id="rId9" w:history="1">
        <w:r w:rsidR="003E6052" w:rsidRPr="00BD0AB7">
          <w:rPr>
            <w:rStyle w:val="af1"/>
            <w:sz w:val="18"/>
            <w:szCs w:val="26"/>
            <w:lang w:val="en-US"/>
          </w:rPr>
          <w:t>http</w:t>
        </w:r>
        <w:r w:rsidR="003E6052" w:rsidRPr="00BD0AB7">
          <w:rPr>
            <w:rStyle w:val="af1"/>
            <w:sz w:val="18"/>
            <w:szCs w:val="26"/>
          </w:rPr>
          <w:t>://</w:t>
        </w:r>
        <w:proofErr w:type="spellStart"/>
        <w:r w:rsidR="003E6052" w:rsidRPr="00BD0AB7">
          <w:rPr>
            <w:rStyle w:val="af1"/>
            <w:sz w:val="18"/>
            <w:szCs w:val="26"/>
            <w:lang w:val="en-US"/>
          </w:rPr>
          <w:t>diplom</w:t>
        </w:r>
        <w:proofErr w:type="spellEnd"/>
        <w:r w:rsidR="003E6052" w:rsidRPr="00BD0AB7">
          <w:rPr>
            <w:rStyle w:val="af1"/>
            <w:sz w:val="18"/>
            <w:szCs w:val="26"/>
          </w:rPr>
          <w:t>.</w:t>
        </w:r>
        <w:proofErr w:type="spellStart"/>
        <w:r w:rsidR="003E6052" w:rsidRPr="00BD0AB7">
          <w:rPr>
            <w:rStyle w:val="af1"/>
            <w:sz w:val="18"/>
            <w:szCs w:val="26"/>
            <w:lang w:val="en-US"/>
          </w:rPr>
          <w:t>konofeev</w:t>
        </w:r>
        <w:proofErr w:type="spellEnd"/>
        <w:r w:rsidR="003E6052" w:rsidRPr="00BD0AB7">
          <w:rPr>
            <w:rStyle w:val="af1"/>
            <w:sz w:val="18"/>
            <w:szCs w:val="26"/>
          </w:rPr>
          <w:t>.</w:t>
        </w:r>
        <w:proofErr w:type="spellStart"/>
        <w:r w:rsidR="003E6052" w:rsidRPr="00BD0AB7">
          <w:rPr>
            <w:rStyle w:val="af1"/>
            <w:sz w:val="18"/>
            <w:szCs w:val="26"/>
            <w:lang w:val="en-US"/>
          </w:rPr>
          <w:t>ru</w:t>
        </w:r>
        <w:proofErr w:type="spellEnd"/>
        <w:r w:rsidR="003E6052" w:rsidRPr="00BD0AB7">
          <w:rPr>
            <w:rStyle w:val="af1"/>
            <w:sz w:val="18"/>
            <w:szCs w:val="26"/>
          </w:rPr>
          <w:t>/</w:t>
        </w:r>
        <w:r w:rsidR="003E6052" w:rsidRPr="00BD0AB7">
          <w:rPr>
            <w:rStyle w:val="af1"/>
            <w:sz w:val="18"/>
            <w:szCs w:val="26"/>
            <w:lang w:val="en-US"/>
          </w:rPr>
          <w:t>download</w:t>
        </w:r>
        <w:r w:rsidR="003E6052" w:rsidRPr="00BD0AB7">
          <w:rPr>
            <w:rStyle w:val="af1"/>
            <w:sz w:val="18"/>
            <w:szCs w:val="26"/>
          </w:rPr>
          <w:t>.</w:t>
        </w:r>
        <w:r w:rsidR="003E6052" w:rsidRPr="00BD0AB7">
          <w:rPr>
            <w:rStyle w:val="af1"/>
            <w:sz w:val="18"/>
            <w:szCs w:val="26"/>
            <w:lang w:val="en-US"/>
          </w:rPr>
          <w:t>html</w:t>
        </w:r>
      </w:hyperlink>
    </w:p>
    <w:p w:rsidR="003E6052" w:rsidRPr="003E6052" w:rsidRDefault="003E6052" w:rsidP="003E6052">
      <w:pPr>
        <w:rPr>
          <w:rStyle w:val="a5"/>
          <w:b/>
          <w:sz w:val="26"/>
          <w:szCs w:val="26"/>
        </w:rPr>
      </w:pPr>
      <w:r w:rsidRPr="003E6052">
        <w:rPr>
          <w:rStyle w:val="a5"/>
          <w:b/>
          <w:sz w:val="26"/>
          <w:szCs w:val="26"/>
          <w:u w:val="single"/>
        </w:rPr>
        <w:t>Перейдем к демонстрации работы программы на реальном устройстве</w:t>
      </w:r>
      <w:r w:rsidRPr="003E6052">
        <w:rPr>
          <w:rStyle w:val="a5"/>
          <w:b/>
          <w:sz w:val="26"/>
          <w:szCs w:val="26"/>
        </w:rPr>
        <w:t>.</w:t>
      </w:r>
    </w:p>
    <w:p w:rsidR="003E6052" w:rsidRDefault="003E6052" w:rsidP="003E6052">
      <w:pPr>
        <w:rPr>
          <w:sz w:val="26"/>
          <w:szCs w:val="26"/>
        </w:rPr>
      </w:pPr>
      <w:r w:rsidRPr="00B3666B">
        <w:rPr>
          <w:sz w:val="26"/>
          <w:szCs w:val="26"/>
        </w:rPr>
        <w:t>-Производим регистрацию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новой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учетки</w:t>
      </w:r>
      <w:proofErr w:type="spellEnd"/>
      <w:r>
        <w:rPr>
          <w:sz w:val="26"/>
          <w:szCs w:val="26"/>
        </w:rPr>
        <w:t xml:space="preserve"> </w:t>
      </w:r>
      <w:r w:rsidR="000F6B1D" w:rsidRPr="00AD45ED">
        <w:rPr>
          <w:i/>
          <w:sz w:val="26"/>
          <w:szCs w:val="26"/>
        </w:rPr>
        <w:t>(</w:t>
      </w:r>
      <w:r w:rsidRPr="00AD45ED">
        <w:rPr>
          <w:i/>
          <w:sz w:val="26"/>
          <w:szCs w:val="26"/>
        </w:rPr>
        <w:t>на реальном устройстве</w:t>
      </w:r>
      <w:r w:rsidR="000F6B1D" w:rsidRPr="00AD45ED">
        <w:rPr>
          <w:i/>
          <w:sz w:val="26"/>
          <w:szCs w:val="26"/>
        </w:rPr>
        <w:t>)</w:t>
      </w:r>
      <w:r w:rsidRPr="00B3666B">
        <w:rPr>
          <w:sz w:val="26"/>
          <w:szCs w:val="26"/>
        </w:rPr>
        <w:t>.</w:t>
      </w:r>
    </w:p>
    <w:p w:rsidR="003E6052" w:rsidRDefault="003E6052" w:rsidP="003E6052">
      <w:pPr>
        <w:rPr>
          <w:sz w:val="26"/>
          <w:szCs w:val="26"/>
        </w:rPr>
      </w:pPr>
      <w:r w:rsidRPr="00B3666B">
        <w:rPr>
          <w:sz w:val="26"/>
          <w:szCs w:val="26"/>
        </w:rPr>
        <w:t>-Производим планирование покупки</w:t>
      </w:r>
      <w:r>
        <w:rPr>
          <w:sz w:val="26"/>
          <w:szCs w:val="26"/>
        </w:rPr>
        <w:t xml:space="preserve"> </w:t>
      </w:r>
      <w:r w:rsidR="000F6B1D" w:rsidRPr="00AD45ED">
        <w:rPr>
          <w:i/>
          <w:sz w:val="26"/>
          <w:szCs w:val="26"/>
        </w:rPr>
        <w:t>(</w:t>
      </w:r>
      <w:r w:rsidRPr="00AD45ED">
        <w:rPr>
          <w:i/>
          <w:sz w:val="26"/>
          <w:szCs w:val="26"/>
        </w:rPr>
        <w:t>на реальном устройстве</w:t>
      </w:r>
      <w:r w:rsidR="000F6B1D" w:rsidRPr="00AD45ED">
        <w:rPr>
          <w:i/>
          <w:sz w:val="26"/>
          <w:szCs w:val="26"/>
        </w:rPr>
        <w:t>)</w:t>
      </w:r>
      <w:r w:rsidRPr="00B3666B">
        <w:rPr>
          <w:sz w:val="26"/>
          <w:szCs w:val="26"/>
        </w:rPr>
        <w:t>.</w:t>
      </w:r>
    </w:p>
    <w:p w:rsidR="003E6052" w:rsidRPr="00B3666B" w:rsidRDefault="003E6052" w:rsidP="003E6052">
      <w:pPr>
        <w:rPr>
          <w:sz w:val="26"/>
          <w:szCs w:val="26"/>
        </w:rPr>
      </w:pPr>
      <w:r w:rsidRPr="00B3666B">
        <w:rPr>
          <w:sz w:val="26"/>
          <w:szCs w:val="26"/>
        </w:rPr>
        <w:t>-Производим подключение второго пользователя</w:t>
      </w:r>
      <w:r>
        <w:rPr>
          <w:sz w:val="26"/>
          <w:szCs w:val="26"/>
        </w:rPr>
        <w:t xml:space="preserve"> </w:t>
      </w:r>
      <w:r w:rsidRPr="00AD45ED">
        <w:rPr>
          <w:i/>
          <w:sz w:val="26"/>
          <w:szCs w:val="26"/>
        </w:rPr>
        <w:t xml:space="preserve">(ожидаем </w:t>
      </w:r>
      <w:proofErr w:type="spellStart"/>
      <w:r w:rsidRPr="00AD45ED">
        <w:rPr>
          <w:i/>
          <w:sz w:val="26"/>
          <w:szCs w:val="26"/>
        </w:rPr>
        <w:t>подкл</w:t>
      </w:r>
      <w:proofErr w:type="spellEnd"/>
      <w:r w:rsidRPr="00AD45ED">
        <w:rPr>
          <w:i/>
          <w:sz w:val="26"/>
          <w:szCs w:val="26"/>
        </w:rPr>
        <w:t>. на реальном устройстве, код вводим на виртуальном устройстве)</w:t>
      </w:r>
    </w:p>
    <w:p w:rsidR="003E6052" w:rsidRPr="00B3666B" w:rsidRDefault="003E6052" w:rsidP="003E6052">
      <w:pPr>
        <w:rPr>
          <w:sz w:val="26"/>
          <w:szCs w:val="26"/>
        </w:rPr>
      </w:pPr>
      <w:r w:rsidRPr="00B3666B">
        <w:rPr>
          <w:sz w:val="26"/>
          <w:szCs w:val="26"/>
        </w:rPr>
        <w:t>-Демонстрируем, что на втором устройстве покупка тоже появилась, отработал</w:t>
      </w:r>
      <w:r w:rsidR="000F6B1D" w:rsidRPr="000F6B1D">
        <w:rPr>
          <w:sz w:val="26"/>
          <w:szCs w:val="26"/>
        </w:rPr>
        <w:t xml:space="preserve"> </w:t>
      </w:r>
      <w:r w:rsidR="000F6B1D">
        <w:rPr>
          <w:sz w:val="26"/>
          <w:szCs w:val="26"/>
        </w:rPr>
        <w:t>механизм</w:t>
      </w:r>
      <w:r w:rsidRPr="00B3666B">
        <w:rPr>
          <w:sz w:val="26"/>
          <w:szCs w:val="26"/>
        </w:rPr>
        <w:t xml:space="preserve"> синхронизация.</w:t>
      </w:r>
    </w:p>
    <w:p w:rsidR="003E6052" w:rsidRPr="00B3666B" w:rsidRDefault="003E6052" w:rsidP="003E6052">
      <w:pPr>
        <w:rPr>
          <w:sz w:val="26"/>
          <w:szCs w:val="26"/>
        </w:rPr>
      </w:pPr>
      <w:r w:rsidRPr="00B3666B">
        <w:rPr>
          <w:sz w:val="26"/>
          <w:szCs w:val="26"/>
        </w:rPr>
        <w:t>-Переключаемся на учетную запись, у которой уже много покупок и плат.</w:t>
      </w:r>
    </w:p>
    <w:p w:rsidR="003E6052" w:rsidRPr="003E6052" w:rsidRDefault="003E6052" w:rsidP="003E6052">
      <w:pPr>
        <w:rPr>
          <w:sz w:val="26"/>
          <w:szCs w:val="26"/>
        </w:rPr>
      </w:pPr>
      <w:r w:rsidRPr="00B3666B">
        <w:rPr>
          <w:sz w:val="26"/>
          <w:szCs w:val="26"/>
        </w:rPr>
        <w:t>-Демонстрируем работу режима группировки и</w:t>
      </w:r>
      <w:r>
        <w:rPr>
          <w:sz w:val="26"/>
          <w:szCs w:val="26"/>
        </w:rPr>
        <w:t xml:space="preserve"> рассказываем, что есть возможность </w:t>
      </w:r>
      <w:r w:rsidRPr="00B3666B">
        <w:rPr>
          <w:sz w:val="26"/>
          <w:szCs w:val="26"/>
        </w:rPr>
        <w:t>фильтра</w:t>
      </w:r>
      <w:r>
        <w:rPr>
          <w:sz w:val="26"/>
          <w:szCs w:val="26"/>
        </w:rPr>
        <w:t>ции</w:t>
      </w:r>
      <w:r w:rsidRPr="00B3666B">
        <w:rPr>
          <w:sz w:val="26"/>
          <w:szCs w:val="26"/>
        </w:rPr>
        <w:t xml:space="preserve"> по датам.</w:t>
      </w:r>
    </w:p>
    <w:sectPr w:rsidR="003E6052" w:rsidRPr="003E6052" w:rsidSect="002578F1">
      <w:pgSz w:w="12240" w:h="15840"/>
      <w:pgMar w:top="1134" w:right="850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E0E" w:rsidRDefault="00C45E0E" w:rsidP="00CC5043">
      <w:pPr>
        <w:spacing w:line="240" w:lineRule="auto"/>
      </w:pPr>
      <w:r>
        <w:separator/>
      </w:r>
    </w:p>
  </w:endnote>
  <w:endnote w:type="continuationSeparator" w:id="0">
    <w:p w:rsidR="00C45E0E" w:rsidRDefault="00C45E0E" w:rsidP="00CC5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E0E" w:rsidRDefault="00C45E0E" w:rsidP="00CC5043">
      <w:pPr>
        <w:spacing w:line="240" w:lineRule="auto"/>
      </w:pPr>
      <w:r>
        <w:separator/>
      </w:r>
    </w:p>
  </w:footnote>
  <w:footnote w:type="continuationSeparator" w:id="0">
    <w:p w:rsidR="00C45E0E" w:rsidRDefault="00C45E0E" w:rsidP="00CC50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1EF"/>
    <w:multiLevelType w:val="hybridMultilevel"/>
    <w:tmpl w:val="77D0D1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6D04CA"/>
    <w:multiLevelType w:val="hybridMultilevel"/>
    <w:tmpl w:val="C4B015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3B62AC"/>
    <w:multiLevelType w:val="hybridMultilevel"/>
    <w:tmpl w:val="093478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1C795E"/>
    <w:multiLevelType w:val="hybridMultilevel"/>
    <w:tmpl w:val="DE120E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14109E"/>
    <w:multiLevelType w:val="hybridMultilevel"/>
    <w:tmpl w:val="B658D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3238CC"/>
    <w:multiLevelType w:val="hybridMultilevel"/>
    <w:tmpl w:val="0DF4BE7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5296797"/>
    <w:multiLevelType w:val="hybridMultilevel"/>
    <w:tmpl w:val="9DB23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AD3A87"/>
    <w:multiLevelType w:val="hybridMultilevel"/>
    <w:tmpl w:val="295E52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5DF3603"/>
    <w:multiLevelType w:val="hybridMultilevel"/>
    <w:tmpl w:val="7D326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827693"/>
    <w:multiLevelType w:val="hybridMultilevel"/>
    <w:tmpl w:val="0DE42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D4255C"/>
    <w:multiLevelType w:val="hybridMultilevel"/>
    <w:tmpl w:val="CF3CD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3D60AB"/>
    <w:multiLevelType w:val="hybridMultilevel"/>
    <w:tmpl w:val="ACD05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6A7ECF"/>
    <w:multiLevelType w:val="hybridMultilevel"/>
    <w:tmpl w:val="AED22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376B87"/>
    <w:multiLevelType w:val="hybridMultilevel"/>
    <w:tmpl w:val="CB029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A95D48"/>
    <w:multiLevelType w:val="hybridMultilevel"/>
    <w:tmpl w:val="C5FAB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D9769F"/>
    <w:multiLevelType w:val="hybridMultilevel"/>
    <w:tmpl w:val="80F8103C"/>
    <w:lvl w:ilvl="0" w:tplc="EF0C3B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C6B15"/>
    <w:multiLevelType w:val="hybridMultilevel"/>
    <w:tmpl w:val="AD6228F6"/>
    <w:lvl w:ilvl="0" w:tplc="1E785C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B504B"/>
    <w:multiLevelType w:val="hybridMultilevel"/>
    <w:tmpl w:val="69CE7D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413226"/>
    <w:multiLevelType w:val="hybridMultilevel"/>
    <w:tmpl w:val="3050D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463F2A"/>
    <w:multiLevelType w:val="hybridMultilevel"/>
    <w:tmpl w:val="FF0C09C0"/>
    <w:lvl w:ilvl="0" w:tplc="D67A8D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97092"/>
    <w:multiLevelType w:val="hybridMultilevel"/>
    <w:tmpl w:val="D1786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4E845F9D"/>
    <w:multiLevelType w:val="hybridMultilevel"/>
    <w:tmpl w:val="C8B43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B847A7"/>
    <w:multiLevelType w:val="hybridMultilevel"/>
    <w:tmpl w:val="1CD22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4C269AA"/>
    <w:multiLevelType w:val="hybridMultilevel"/>
    <w:tmpl w:val="7FAAF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170D42"/>
    <w:multiLevelType w:val="multilevel"/>
    <w:tmpl w:val="FC7E0E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5" w:hanging="43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9" w:hanging="431"/>
      </w:pPr>
      <w:rPr>
        <w:rFonts w:hint="default"/>
        <w:lang w:val="ru-RU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83" w:hanging="431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567" w:hanging="431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851" w:hanging="431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2135" w:hanging="431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2419" w:hanging="431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703" w:hanging="431"/>
      </w:pPr>
      <w:rPr>
        <w:rFonts w:hint="default"/>
      </w:rPr>
    </w:lvl>
  </w:abstractNum>
  <w:abstractNum w:abstractNumId="25">
    <w:nsid w:val="5AA53143"/>
    <w:multiLevelType w:val="hybridMultilevel"/>
    <w:tmpl w:val="4CFCBDCC"/>
    <w:lvl w:ilvl="0" w:tplc="27042B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164B1"/>
    <w:multiLevelType w:val="hybridMultilevel"/>
    <w:tmpl w:val="F1CE2A8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603096"/>
    <w:multiLevelType w:val="hybridMultilevel"/>
    <w:tmpl w:val="C4B015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8946D5"/>
    <w:multiLevelType w:val="hybridMultilevel"/>
    <w:tmpl w:val="3FDA1C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30233C"/>
    <w:multiLevelType w:val="hybridMultilevel"/>
    <w:tmpl w:val="86E0A4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37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0">
    <w:nsid w:val="66ED6D41"/>
    <w:multiLevelType w:val="hybridMultilevel"/>
    <w:tmpl w:val="0ABC0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D9C4802"/>
    <w:multiLevelType w:val="hybridMultilevel"/>
    <w:tmpl w:val="A7CE13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C03CD0"/>
    <w:multiLevelType w:val="hybridMultilevel"/>
    <w:tmpl w:val="82B04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58D6513"/>
    <w:multiLevelType w:val="hybridMultilevel"/>
    <w:tmpl w:val="82BA7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BD44547"/>
    <w:multiLevelType w:val="hybridMultilevel"/>
    <w:tmpl w:val="F66897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713E5F"/>
    <w:multiLevelType w:val="hybridMultilevel"/>
    <w:tmpl w:val="18D893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22"/>
  </w:num>
  <w:num w:numId="5">
    <w:abstractNumId w:val="4"/>
  </w:num>
  <w:num w:numId="6">
    <w:abstractNumId w:val="19"/>
  </w:num>
  <w:num w:numId="7">
    <w:abstractNumId w:val="16"/>
  </w:num>
  <w:num w:numId="8">
    <w:abstractNumId w:val="24"/>
  </w:num>
  <w:num w:numId="9">
    <w:abstractNumId w:val="32"/>
  </w:num>
  <w:num w:numId="10">
    <w:abstractNumId w:val="3"/>
  </w:num>
  <w:num w:numId="11">
    <w:abstractNumId w:val="9"/>
  </w:num>
  <w:num w:numId="12">
    <w:abstractNumId w:val="25"/>
  </w:num>
  <w:num w:numId="13">
    <w:abstractNumId w:val="15"/>
  </w:num>
  <w:num w:numId="14">
    <w:abstractNumId w:val="5"/>
  </w:num>
  <w:num w:numId="15">
    <w:abstractNumId w:val="17"/>
  </w:num>
  <w:num w:numId="16">
    <w:abstractNumId w:val="11"/>
  </w:num>
  <w:num w:numId="17">
    <w:abstractNumId w:val="10"/>
  </w:num>
  <w:num w:numId="18">
    <w:abstractNumId w:val="31"/>
  </w:num>
  <w:num w:numId="19">
    <w:abstractNumId w:val="21"/>
  </w:num>
  <w:num w:numId="20">
    <w:abstractNumId w:val="33"/>
  </w:num>
  <w:num w:numId="21">
    <w:abstractNumId w:val="30"/>
  </w:num>
  <w:num w:numId="22">
    <w:abstractNumId w:val="12"/>
  </w:num>
  <w:num w:numId="23">
    <w:abstractNumId w:val="1"/>
  </w:num>
  <w:num w:numId="24">
    <w:abstractNumId w:val="27"/>
  </w:num>
  <w:num w:numId="25">
    <w:abstractNumId w:val="26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34"/>
  </w:num>
  <w:num w:numId="29">
    <w:abstractNumId w:val="2"/>
  </w:num>
  <w:num w:numId="30">
    <w:abstractNumId w:val="35"/>
  </w:num>
  <w:num w:numId="31">
    <w:abstractNumId w:val="20"/>
  </w:num>
  <w:num w:numId="32">
    <w:abstractNumId w:val="29"/>
  </w:num>
  <w:num w:numId="33">
    <w:abstractNumId w:val="14"/>
  </w:num>
  <w:num w:numId="34">
    <w:abstractNumId w:val="8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23"/>
  </w:num>
  <w:num w:numId="45">
    <w:abstractNumId w:val="28"/>
  </w:num>
  <w:num w:numId="4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0D"/>
    <w:rsid w:val="000004BC"/>
    <w:rsid w:val="00002E6D"/>
    <w:rsid w:val="000065DA"/>
    <w:rsid w:val="00010844"/>
    <w:rsid w:val="0001197D"/>
    <w:rsid w:val="00012714"/>
    <w:rsid w:val="000127B5"/>
    <w:rsid w:val="000138C8"/>
    <w:rsid w:val="00015685"/>
    <w:rsid w:val="00015F1D"/>
    <w:rsid w:val="00016171"/>
    <w:rsid w:val="00016433"/>
    <w:rsid w:val="00016E1B"/>
    <w:rsid w:val="00017244"/>
    <w:rsid w:val="00017DE2"/>
    <w:rsid w:val="00017FAE"/>
    <w:rsid w:val="00021D69"/>
    <w:rsid w:val="000238EB"/>
    <w:rsid w:val="0002642C"/>
    <w:rsid w:val="000318E4"/>
    <w:rsid w:val="000334F7"/>
    <w:rsid w:val="0003552F"/>
    <w:rsid w:val="00036179"/>
    <w:rsid w:val="00036486"/>
    <w:rsid w:val="0003795B"/>
    <w:rsid w:val="00037D7D"/>
    <w:rsid w:val="000401AD"/>
    <w:rsid w:val="00040660"/>
    <w:rsid w:val="000417A7"/>
    <w:rsid w:val="00043E4F"/>
    <w:rsid w:val="00045BDD"/>
    <w:rsid w:val="0005044D"/>
    <w:rsid w:val="00050BB9"/>
    <w:rsid w:val="000512F2"/>
    <w:rsid w:val="00051E9E"/>
    <w:rsid w:val="00055D48"/>
    <w:rsid w:val="00057562"/>
    <w:rsid w:val="000608F8"/>
    <w:rsid w:val="00061F26"/>
    <w:rsid w:val="00062990"/>
    <w:rsid w:val="00066590"/>
    <w:rsid w:val="00066FBF"/>
    <w:rsid w:val="00067F71"/>
    <w:rsid w:val="00070DBF"/>
    <w:rsid w:val="00071A98"/>
    <w:rsid w:val="000724C7"/>
    <w:rsid w:val="00073766"/>
    <w:rsid w:val="000775B5"/>
    <w:rsid w:val="00080A02"/>
    <w:rsid w:val="00080E14"/>
    <w:rsid w:val="000818F9"/>
    <w:rsid w:val="000855BA"/>
    <w:rsid w:val="000869BE"/>
    <w:rsid w:val="00090B8E"/>
    <w:rsid w:val="00091F4B"/>
    <w:rsid w:val="0009251A"/>
    <w:rsid w:val="00092538"/>
    <w:rsid w:val="00092F2E"/>
    <w:rsid w:val="000938F2"/>
    <w:rsid w:val="000955AE"/>
    <w:rsid w:val="00095CE7"/>
    <w:rsid w:val="000961D5"/>
    <w:rsid w:val="00097DAD"/>
    <w:rsid w:val="00097E4E"/>
    <w:rsid w:val="000A07A9"/>
    <w:rsid w:val="000A14CA"/>
    <w:rsid w:val="000A3DED"/>
    <w:rsid w:val="000A4D86"/>
    <w:rsid w:val="000A4F53"/>
    <w:rsid w:val="000B00C7"/>
    <w:rsid w:val="000B0AA2"/>
    <w:rsid w:val="000B148A"/>
    <w:rsid w:val="000B2891"/>
    <w:rsid w:val="000B3099"/>
    <w:rsid w:val="000B3E66"/>
    <w:rsid w:val="000B46BB"/>
    <w:rsid w:val="000B73AA"/>
    <w:rsid w:val="000C2AF4"/>
    <w:rsid w:val="000C301D"/>
    <w:rsid w:val="000C3F96"/>
    <w:rsid w:val="000C644C"/>
    <w:rsid w:val="000C6AE6"/>
    <w:rsid w:val="000C701F"/>
    <w:rsid w:val="000C713C"/>
    <w:rsid w:val="000C7576"/>
    <w:rsid w:val="000C79B1"/>
    <w:rsid w:val="000C7BE5"/>
    <w:rsid w:val="000C7F96"/>
    <w:rsid w:val="000D0548"/>
    <w:rsid w:val="000D0F16"/>
    <w:rsid w:val="000D132B"/>
    <w:rsid w:val="000D14DD"/>
    <w:rsid w:val="000D2B64"/>
    <w:rsid w:val="000D4E37"/>
    <w:rsid w:val="000D4EB0"/>
    <w:rsid w:val="000D6BCB"/>
    <w:rsid w:val="000D72C8"/>
    <w:rsid w:val="000E4879"/>
    <w:rsid w:val="000E51A8"/>
    <w:rsid w:val="000E56D9"/>
    <w:rsid w:val="000E5DE0"/>
    <w:rsid w:val="000F06C2"/>
    <w:rsid w:val="000F28B0"/>
    <w:rsid w:val="000F38D8"/>
    <w:rsid w:val="000F4459"/>
    <w:rsid w:val="000F4D2C"/>
    <w:rsid w:val="000F6A34"/>
    <w:rsid w:val="000F6B1D"/>
    <w:rsid w:val="000F6B92"/>
    <w:rsid w:val="00100975"/>
    <w:rsid w:val="00101D16"/>
    <w:rsid w:val="00102052"/>
    <w:rsid w:val="00102403"/>
    <w:rsid w:val="00102DB6"/>
    <w:rsid w:val="001031E0"/>
    <w:rsid w:val="0010524F"/>
    <w:rsid w:val="00105E5F"/>
    <w:rsid w:val="00106DE5"/>
    <w:rsid w:val="001102F9"/>
    <w:rsid w:val="00112A1C"/>
    <w:rsid w:val="00112A5B"/>
    <w:rsid w:val="00114819"/>
    <w:rsid w:val="00114A2F"/>
    <w:rsid w:val="001156D2"/>
    <w:rsid w:val="00120E16"/>
    <w:rsid w:val="00120E98"/>
    <w:rsid w:val="0012108E"/>
    <w:rsid w:val="0012124F"/>
    <w:rsid w:val="00124A83"/>
    <w:rsid w:val="00127C57"/>
    <w:rsid w:val="00130EE8"/>
    <w:rsid w:val="00131CA3"/>
    <w:rsid w:val="00132D9C"/>
    <w:rsid w:val="001334B8"/>
    <w:rsid w:val="001337F5"/>
    <w:rsid w:val="001339C3"/>
    <w:rsid w:val="00133FD1"/>
    <w:rsid w:val="001346DC"/>
    <w:rsid w:val="00135B93"/>
    <w:rsid w:val="00136A3E"/>
    <w:rsid w:val="001407CD"/>
    <w:rsid w:val="00142445"/>
    <w:rsid w:val="00144243"/>
    <w:rsid w:val="001451AF"/>
    <w:rsid w:val="00145974"/>
    <w:rsid w:val="001459A7"/>
    <w:rsid w:val="00147682"/>
    <w:rsid w:val="00147F56"/>
    <w:rsid w:val="001504DE"/>
    <w:rsid w:val="001508B8"/>
    <w:rsid w:val="00152322"/>
    <w:rsid w:val="0015299D"/>
    <w:rsid w:val="00155DAE"/>
    <w:rsid w:val="00157892"/>
    <w:rsid w:val="001601AF"/>
    <w:rsid w:val="00161F1D"/>
    <w:rsid w:val="001629AE"/>
    <w:rsid w:val="00165564"/>
    <w:rsid w:val="00166660"/>
    <w:rsid w:val="00166F33"/>
    <w:rsid w:val="00166F75"/>
    <w:rsid w:val="00176AF6"/>
    <w:rsid w:val="001859F7"/>
    <w:rsid w:val="00185E1C"/>
    <w:rsid w:val="00186E7D"/>
    <w:rsid w:val="001876B7"/>
    <w:rsid w:val="00193C15"/>
    <w:rsid w:val="00194B24"/>
    <w:rsid w:val="001961BE"/>
    <w:rsid w:val="001A0E79"/>
    <w:rsid w:val="001A1A30"/>
    <w:rsid w:val="001A1B4A"/>
    <w:rsid w:val="001A1D70"/>
    <w:rsid w:val="001A7663"/>
    <w:rsid w:val="001B0B09"/>
    <w:rsid w:val="001B17FF"/>
    <w:rsid w:val="001B2B9D"/>
    <w:rsid w:val="001B2EF9"/>
    <w:rsid w:val="001B3005"/>
    <w:rsid w:val="001B5133"/>
    <w:rsid w:val="001B555F"/>
    <w:rsid w:val="001B792E"/>
    <w:rsid w:val="001B7F74"/>
    <w:rsid w:val="001C00B8"/>
    <w:rsid w:val="001C2527"/>
    <w:rsid w:val="001C2996"/>
    <w:rsid w:val="001C5009"/>
    <w:rsid w:val="001C5CC0"/>
    <w:rsid w:val="001C7E72"/>
    <w:rsid w:val="001D0DD0"/>
    <w:rsid w:val="001D1115"/>
    <w:rsid w:val="001D15DB"/>
    <w:rsid w:val="001D2089"/>
    <w:rsid w:val="001D3FBC"/>
    <w:rsid w:val="001D5113"/>
    <w:rsid w:val="001D641B"/>
    <w:rsid w:val="001D79CE"/>
    <w:rsid w:val="001E17D5"/>
    <w:rsid w:val="001E1AE7"/>
    <w:rsid w:val="001E28A1"/>
    <w:rsid w:val="001E3E42"/>
    <w:rsid w:val="001E407E"/>
    <w:rsid w:val="001E6B48"/>
    <w:rsid w:val="001E6DAD"/>
    <w:rsid w:val="001E7F10"/>
    <w:rsid w:val="001F31B2"/>
    <w:rsid w:val="001F4EE1"/>
    <w:rsid w:val="001F58D5"/>
    <w:rsid w:val="001F6143"/>
    <w:rsid w:val="001F676C"/>
    <w:rsid w:val="001F6E4B"/>
    <w:rsid w:val="001F718C"/>
    <w:rsid w:val="001F7BAE"/>
    <w:rsid w:val="002058CC"/>
    <w:rsid w:val="00207A8C"/>
    <w:rsid w:val="002100ED"/>
    <w:rsid w:val="00210110"/>
    <w:rsid w:val="00210272"/>
    <w:rsid w:val="00210A2E"/>
    <w:rsid w:val="00213589"/>
    <w:rsid w:val="0021403F"/>
    <w:rsid w:val="002143DC"/>
    <w:rsid w:val="00214B82"/>
    <w:rsid w:val="002170DE"/>
    <w:rsid w:val="0021733B"/>
    <w:rsid w:val="00222163"/>
    <w:rsid w:val="00223EB1"/>
    <w:rsid w:val="00224B41"/>
    <w:rsid w:val="00230701"/>
    <w:rsid w:val="00230A97"/>
    <w:rsid w:val="0023110B"/>
    <w:rsid w:val="00231781"/>
    <w:rsid w:val="00232DF3"/>
    <w:rsid w:val="0023413A"/>
    <w:rsid w:val="00235038"/>
    <w:rsid w:val="0023546E"/>
    <w:rsid w:val="00237321"/>
    <w:rsid w:val="0024048C"/>
    <w:rsid w:val="00240E69"/>
    <w:rsid w:val="002412BB"/>
    <w:rsid w:val="00241424"/>
    <w:rsid w:val="0024155A"/>
    <w:rsid w:val="00241A6D"/>
    <w:rsid w:val="00241E8E"/>
    <w:rsid w:val="00242D88"/>
    <w:rsid w:val="002439BE"/>
    <w:rsid w:val="00245046"/>
    <w:rsid w:val="00245207"/>
    <w:rsid w:val="00245FD9"/>
    <w:rsid w:val="00246FDA"/>
    <w:rsid w:val="00247FAA"/>
    <w:rsid w:val="00250591"/>
    <w:rsid w:val="00252C46"/>
    <w:rsid w:val="002540B3"/>
    <w:rsid w:val="002555FD"/>
    <w:rsid w:val="002578F1"/>
    <w:rsid w:val="002602BE"/>
    <w:rsid w:val="002605BD"/>
    <w:rsid w:val="00260B56"/>
    <w:rsid w:val="002614B9"/>
    <w:rsid w:val="00261520"/>
    <w:rsid w:val="00261649"/>
    <w:rsid w:val="0026528F"/>
    <w:rsid w:val="0026544B"/>
    <w:rsid w:val="00265930"/>
    <w:rsid w:val="00265B39"/>
    <w:rsid w:val="00267575"/>
    <w:rsid w:val="00270A97"/>
    <w:rsid w:val="00272B35"/>
    <w:rsid w:val="00274BD4"/>
    <w:rsid w:val="00274F5C"/>
    <w:rsid w:val="00277C3D"/>
    <w:rsid w:val="002811CB"/>
    <w:rsid w:val="00281925"/>
    <w:rsid w:val="0028536B"/>
    <w:rsid w:val="0028631A"/>
    <w:rsid w:val="00286DE1"/>
    <w:rsid w:val="00292713"/>
    <w:rsid w:val="002931A7"/>
    <w:rsid w:val="00293609"/>
    <w:rsid w:val="002958F0"/>
    <w:rsid w:val="00296328"/>
    <w:rsid w:val="00297868"/>
    <w:rsid w:val="002A0B7F"/>
    <w:rsid w:val="002A0D1F"/>
    <w:rsid w:val="002A0DA3"/>
    <w:rsid w:val="002A3091"/>
    <w:rsid w:val="002A3D63"/>
    <w:rsid w:val="002A3E00"/>
    <w:rsid w:val="002A40DB"/>
    <w:rsid w:val="002A55CC"/>
    <w:rsid w:val="002B49C7"/>
    <w:rsid w:val="002B4D67"/>
    <w:rsid w:val="002C209B"/>
    <w:rsid w:val="002C5166"/>
    <w:rsid w:val="002C7087"/>
    <w:rsid w:val="002D0127"/>
    <w:rsid w:val="002D1A8F"/>
    <w:rsid w:val="002D737F"/>
    <w:rsid w:val="002D7B47"/>
    <w:rsid w:val="002E031F"/>
    <w:rsid w:val="002E06B6"/>
    <w:rsid w:val="002E45E9"/>
    <w:rsid w:val="002E4E46"/>
    <w:rsid w:val="002F105C"/>
    <w:rsid w:val="002F282D"/>
    <w:rsid w:val="002F4B31"/>
    <w:rsid w:val="002F734D"/>
    <w:rsid w:val="00300EEB"/>
    <w:rsid w:val="00302035"/>
    <w:rsid w:val="0030627D"/>
    <w:rsid w:val="00306EBE"/>
    <w:rsid w:val="00310F45"/>
    <w:rsid w:val="00315B43"/>
    <w:rsid w:val="00315FB1"/>
    <w:rsid w:val="0031772D"/>
    <w:rsid w:val="00320E83"/>
    <w:rsid w:val="00321538"/>
    <w:rsid w:val="00323696"/>
    <w:rsid w:val="00325A11"/>
    <w:rsid w:val="003302A4"/>
    <w:rsid w:val="003344F8"/>
    <w:rsid w:val="00334676"/>
    <w:rsid w:val="00334B18"/>
    <w:rsid w:val="00336ACA"/>
    <w:rsid w:val="00340F4A"/>
    <w:rsid w:val="003412F7"/>
    <w:rsid w:val="0034370D"/>
    <w:rsid w:val="003437C0"/>
    <w:rsid w:val="003439EE"/>
    <w:rsid w:val="00344D42"/>
    <w:rsid w:val="00345A79"/>
    <w:rsid w:val="00346E40"/>
    <w:rsid w:val="0035026B"/>
    <w:rsid w:val="003514AC"/>
    <w:rsid w:val="00351B0A"/>
    <w:rsid w:val="00353BCE"/>
    <w:rsid w:val="00354D20"/>
    <w:rsid w:val="0035667D"/>
    <w:rsid w:val="00357CE6"/>
    <w:rsid w:val="003616A8"/>
    <w:rsid w:val="00362060"/>
    <w:rsid w:val="0036255C"/>
    <w:rsid w:val="003626AA"/>
    <w:rsid w:val="00363DCB"/>
    <w:rsid w:val="0036496E"/>
    <w:rsid w:val="0036564F"/>
    <w:rsid w:val="00366817"/>
    <w:rsid w:val="0036715F"/>
    <w:rsid w:val="00367990"/>
    <w:rsid w:val="00370947"/>
    <w:rsid w:val="003732D1"/>
    <w:rsid w:val="00374456"/>
    <w:rsid w:val="00374E80"/>
    <w:rsid w:val="0037519E"/>
    <w:rsid w:val="003753F6"/>
    <w:rsid w:val="003759C3"/>
    <w:rsid w:val="00376AA5"/>
    <w:rsid w:val="00377578"/>
    <w:rsid w:val="00382E2A"/>
    <w:rsid w:val="003843B9"/>
    <w:rsid w:val="00385AC8"/>
    <w:rsid w:val="00391F9A"/>
    <w:rsid w:val="0039307B"/>
    <w:rsid w:val="003941A1"/>
    <w:rsid w:val="00395718"/>
    <w:rsid w:val="00396195"/>
    <w:rsid w:val="00396921"/>
    <w:rsid w:val="003A0D04"/>
    <w:rsid w:val="003A26F6"/>
    <w:rsid w:val="003A3AB9"/>
    <w:rsid w:val="003A4BAC"/>
    <w:rsid w:val="003A7AAA"/>
    <w:rsid w:val="003B05EF"/>
    <w:rsid w:val="003B1739"/>
    <w:rsid w:val="003B1DD6"/>
    <w:rsid w:val="003B4670"/>
    <w:rsid w:val="003B481D"/>
    <w:rsid w:val="003B5B4C"/>
    <w:rsid w:val="003B64ED"/>
    <w:rsid w:val="003B64FA"/>
    <w:rsid w:val="003B7081"/>
    <w:rsid w:val="003C0B85"/>
    <w:rsid w:val="003C55A0"/>
    <w:rsid w:val="003C7816"/>
    <w:rsid w:val="003D019F"/>
    <w:rsid w:val="003D01AD"/>
    <w:rsid w:val="003D0291"/>
    <w:rsid w:val="003D07D6"/>
    <w:rsid w:val="003D1B47"/>
    <w:rsid w:val="003D1F62"/>
    <w:rsid w:val="003D2D24"/>
    <w:rsid w:val="003D479A"/>
    <w:rsid w:val="003D4A31"/>
    <w:rsid w:val="003D689D"/>
    <w:rsid w:val="003E2209"/>
    <w:rsid w:val="003E557B"/>
    <w:rsid w:val="003E5A92"/>
    <w:rsid w:val="003E6052"/>
    <w:rsid w:val="003E65EF"/>
    <w:rsid w:val="003E6D1B"/>
    <w:rsid w:val="003F623C"/>
    <w:rsid w:val="003F62CB"/>
    <w:rsid w:val="003F6EAE"/>
    <w:rsid w:val="0040044D"/>
    <w:rsid w:val="00401915"/>
    <w:rsid w:val="00401DB0"/>
    <w:rsid w:val="004034B7"/>
    <w:rsid w:val="00404233"/>
    <w:rsid w:val="00406491"/>
    <w:rsid w:val="00406883"/>
    <w:rsid w:val="00407EDF"/>
    <w:rsid w:val="00414560"/>
    <w:rsid w:val="00414693"/>
    <w:rsid w:val="00417A6F"/>
    <w:rsid w:val="004219CC"/>
    <w:rsid w:val="00424AB3"/>
    <w:rsid w:val="00424C75"/>
    <w:rsid w:val="00424F9A"/>
    <w:rsid w:val="004263E7"/>
    <w:rsid w:val="0042676B"/>
    <w:rsid w:val="00430858"/>
    <w:rsid w:val="0043408E"/>
    <w:rsid w:val="00434D9B"/>
    <w:rsid w:val="00434F51"/>
    <w:rsid w:val="0043682B"/>
    <w:rsid w:val="00441428"/>
    <w:rsid w:val="00443B9E"/>
    <w:rsid w:val="00444930"/>
    <w:rsid w:val="00444D43"/>
    <w:rsid w:val="00445A73"/>
    <w:rsid w:val="00446F99"/>
    <w:rsid w:val="00447163"/>
    <w:rsid w:val="00450044"/>
    <w:rsid w:val="00450F30"/>
    <w:rsid w:val="00451337"/>
    <w:rsid w:val="00452F09"/>
    <w:rsid w:val="004574AE"/>
    <w:rsid w:val="00460921"/>
    <w:rsid w:val="00460A7D"/>
    <w:rsid w:val="00460F3F"/>
    <w:rsid w:val="004615B7"/>
    <w:rsid w:val="00464147"/>
    <w:rsid w:val="00466C0A"/>
    <w:rsid w:val="00466E05"/>
    <w:rsid w:val="00471BA7"/>
    <w:rsid w:val="00472C6F"/>
    <w:rsid w:val="00475D54"/>
    <w:rsid w:val="00476A6F"/>
    <w:rsid w:val="00477ECF"/>
    <w:rsid w:val="004809CB"/>
    <w:rsid w:val="00481404"/>
    <w:rsid w:val="00483BD9"/>
    <w:rsid w:val="00483D4E"/>
    <w:rsid w:val="00487035"/>
    <w:rsid w:val="004878C6"/>
    <w:rsid w:val="004908F9"/>
    <w:rsid w:val="00490E3C"/>
    <w:rsid w:val="00490FF5"/>
    <w:rsid w:val="0049349B"/>
    <w:rsid w:val="00494A75"/>
    <w:rsid w:val="00495EC8"/>
    <w:rsid w:val="004A0523"/>
    <w:rsid w:val="004A09E5"/>
    <w:rsid w:val="004A0BB9"/>
    <w:rsid w:val="004A1442"/>
    <w:rsid w:val="004A169B"/>
    <w:rsid w:val="004A3590"/>
    <w:rsid w:val="004A50D1"/>
    <w:rsid w:val="004A5C5C"/>
    <w:rsid w:val="004A7A8F"/>
    <w:rsid w:val="004B2498"/>
    <w:rsid w:val="004B369A"/>
    <w:rsid w:val="004B6E18"/>
    <w:rsid w:val="004C4A67"/>
    <w:rsid w:val="004C570A"/>
    <w:rsid w:val="004C5CEF"/>
    <w:rsid w:val="004C6FD6"/>
    <w:rsid w:val="004D038C"/>
    <w:rsid w:val="004D360D"/>
    <w:rsid w:val="004D49F2"/>
    <w:rsid w:val="004D6D3F"/>
    <w:rsid w:val="004D7161"/>
    <w:rsid w:val="004D7F3B"/>
    <w:rsid w:val="004E18F2"/>
    <w:rsid w:val="004E1B2E"/>
    <w:rsid w:val="004E2427"/>
    <w:rsid w:val="004E2A06"/>
    <w:rsid w:val="004E4D79"/>
    <w:rsid w:val="004E6E71"/>
    <w:rsid w:val="004F3698"/>
    <w:rsid w:val="004F3B0C"/>
    <w:rsid w:val="004F50A4"/>
    <w:rsid w:val="004F6A7A"/>
    <w:rsid w:val="004F6CE2"/>
    <w:rsid w:val="005007DA"/>
    <w:rsid w:val="00501276"/>
    <w:rsid w:val="00502092"/>
    <w:rsid w:val="00502470"/>
    <w:rsid w:val="005024FB"/>
    <w:rsid w:val="00503E6D"/>
    <w:rsid w:val="005053D1"/>
    <w:rsid w:val="00506CA4"/>
    <w:rsid w:val="0050721B"/>
    <w:rsid w:val="005073B5"/>
    <w:rsid w:val="00507DA9"/>
    <w:rsid w:val="0051005B"/>
    <w:rsid w:val="005132CA"/>
    <w:rsid w:val="00513784"/>
    <w:rsid w:val="0051465D"/>
    <w:rsid w:val="00516A52"/>
    <w:rsid w:val="00516B51"/>
    <w:rsid w:val="0052104E"/>
    <w:rsid w:val="0052628E"/>
    <w:rsid w:val="005269D3"/>
    <w:rsid w:val="00527806"/>
    <w:rsid w:val="00527E32"/>
    <w:rsid w:val="0053068B"/>
    <w:rsid w:val="0053104E"/>
    <w:rsid w:val="00532DB8"/>
    <w:rsid w:val="00534F41"/>
    <w:rsid w:val="00536F80"/>
    <w:rsid w:val="00541F9D"/>
    <w:rsid w:val="005420E8"/>
    <w:rsid w:val="0054401C"/>
    <w:rsid w:val="00544B67"/>
    <w:rsid w:val="00545B44"/>
    <w:rsid w:val="005462E0"/>
    <w:rsid w:val="00550430"/>
    <w:rsid w:val="005516FE"/>
    <w:rsid w:val="00553C4A"/>
    <w:rsid w:val="00554DF5"/>
    <w:rsid w:val="00555F07"/>
    <w:rsid w:val="00556849"/>
    <w:rsid w:val="00560340"/>
    <w:rsid w:val="00561034"/>
    <w:rsid w:val="005610B7"/>
    <w:rsid w:val="0056360D"/>
    <w:rsid w:val="005650AB"/>
    <w:rsid w:val="005668A4"/>
    <w:rsid w:val="00567CD7"/>
    <w:rsid w:val="00570BC9"/>
    <w:rsid w:val="00571BAD"/>
    <w:rsid w:val="00571E1B"/>
    <w:rsid w:val="00573724"/>
    <w:rsid w:val="005743F0"/>
    <w:rsid w:val="005746A1"/>
    <w:rsid w:val="005749EB"/>
    <w:rsid w:val="00575A6B"/>
    <w:rsid w:val="00576221"/>
    <w:rsid w:val="00576FB4"/>
    <w:rsid w:val="00580470"/>
    <w:rsid w:val="0058049A"/>
    <w:rsid w:val="00580CE9"/>
    <w:rsid w:val="00581318"/>
    <w:rsid w:val="00581C5F"/>
    <w:rsid w:val="005825C0"/>
    <w:rsid w:val="00584359"/>
    <w:rsid w:val="00585F32"/>
    <w:rsid w:val="005865F6"/>
    <w:rsid w:val="0059113B"/>
    <w:rsid w:val="00591C36"/>
    <w:rsid w:val="00592396"/>
    <w:rsid w:val="00596EBA"/>
    <w:rsid w:val="005A06B2"/>
    <w:rsid w:val="005A0DF0"/>
    <w:rsid w:val="005A2A0C"/>
    <w:rsid w:val="005A2F52"/>
    <w:rsid w:val="005A703A"/>
    <w:rsid w:val="005B149D"/>
    <w:rsid w:val="005B2DC1"/>
    <w:rsid w:val="005B3610"/>
    <w:rsid w:val="005B39E2"/>
    <w:rsid w:val="005B4687"/>
    <w:rsid w:val="005B68E2"/>
    <w:rsid w:val="005B6B6F"/>
    <w:rsid w:val="005B7AEC"/>
    <w:rsid w:val="005C03D8"/>
    <w:rsid w:val="005C1376"/>
    <w:rsid w:val="005C1F79"/>
    <w:rsid w:val="005C373D"/>
    <w:rsid w:val="005C4D05"/>
    <w:rsid w:val="005D0C84"/>
    <w:rsid w:val="005D1C57"/>
    <w:rsid w:val="005D1CDC"/>
    <w:rsid w:val="005D2829"/>
    <w:rsid w:val="005D4BCC"/>
    <w:rsid w:val="005E05CB"/>
    <w:rsid w:val="005E10CB"/>
    <w:rsid w:val="005E6730"/>
    <w:rsid w:val="005E6AFD"/>
    <w:rsid w:val="005E6B70"/>
    <w:rsid w:val="005F06EF"/>
    <w:rsid w:val="005F0CFA"/>
    <w:rsid w:val="005F1440"/>
    <w:rsid w:val="005F3BD2"/>
    <w:rsid w:val="005F4B2D"/>
    <w:rsid w:val="005F4FDE"/>
    <w:rsid w:val="005F52EF"/>
    <w:rsid w:val="005F69A6"/>
    <w:rsid w:val="005F7136"/>
    <w:rsid w:val="006027C0"/>
    <w:rsid w:val="00602B9B"/>
    <w:rsid w:val="006047FC"/>
    <w:rsid w:val="00604B66"/>
    <w:rsid w:val="006060E8"/>
    <w:rsid w:val="00607686"/>
    <w:rsid w:val="00610F11"/>
    <w:rsid w:val="00612CFF"/>
    <w:rsid w:val="006155E2"/>
    <w:rsid w:val="00617ACF"/>
    <w:rsid w:val="00620268"/>
    <w:rsid w:val="00623318"/>
    <w:rsid w:val="00626ED6"/>
    <w:rsid w:val="00631398"/>
    <w:rsid w:val="00631C84"/>
    <w:rsid w:val="0063290A"/>
    <w:rsid w:val="006342E8"/>
    <w:rsid w:val="006404B6"/>
    <w:rsid w:val="00640AA0"/>
    <w:rsid w:val="0064747B"/>
    <w:rsid w:val="006500AA"/>
    <w:rsid w:val="00651717"/>
    <w:rsid w:val="00653A85"/>
    <w:rsid w:val="00653DF4"/>
    <w:rsid w:val="006608B3"/>
    <w:rsid w:val="006608D3"/>
    <w:rsid w:val="00660B8E"/>
    <w:rsid w:val="006616AB"/>
    <w:rsid w:val="00662875"/>
    <w:rsid w:val="00662C32"/>
    <w:rsid w:val="006630EC"/>
    <w:rsid w:val="00663106"/>
    <w:rsid w:val="006716F1"/>
    <w:rsid w:val="0067468A"/>
    <w:rsid w:val="006747A3"/>
    <w:rsid w:val="0067560D"/>
    <w:rsid w:val="00675B9A"/>
    <w:rsid w:val="00677908"/>
    <w:rsid w:val="00682415"/>
    <w:rsid w:val="00682468"/>
    <w:rsid w:val="00682497"/>
    <w:rsid w:val="00682750"/>
    <w:rsid w:val="006862A7"/>
    <w:rsid w:val="00686362"/>
    <w:rsid w:val="00691EEA"/>
    <w:rsid w:val="00693580"/>
    <w:rsid w:val="00693601"/>
    <w:rsid w:val="00693ADD"/>
    <w:rsid w:val="006943AE"/>
    <w:rsid w:val="006A4C8E"/>
    <w:rsid w:val="006A5845"/>
    <w:rsid w:val="006A5F09"/>
    <w:rsid w:val="006A633C"/>
    <w:rsid w:val="006B0032"/>
    <w:rsid w:val="006B0D79"/>
    <w:rsid w:val="006B1217"/>
    <w:rsid w:val="006B18A3"/>
    <w:rsid w:val="006B2A7F"/>
    <w:rsid w:val="006B3BD2"/>
    <w:rsid w:val="006B4E43"/>
    <w:rsid w:val="006B5EAF"/>
    <w:rsid w:val="006B758C"/>
    <w:rsid w:val="006C1175"/>
    <w:rsid w:val="006C1587"/>
    <w:rsid w:val="006C1842"/>
    <w:rsid w:val="006C3F00"/>
    <w:rsid w:val="006C3FC8"/>
    <w:rsid w:val="006C4D93"/>
    <w:rsid w:val="006C52FC"/>
    <w:rsid w:val="006C759A"/>
    <w:rsid w:val="006D0817"/>
    <w:rsid w:val="006D1159"/>
    <w:rsid w:val="006D1256"/>
    <w:rsid w:val="006D2A13"/>
    <w:rsid w:val="006D404E"/>
    <w:rsid w:val="006D6808"/>
    <w:rsid w:val="006D74B6"/>
    <w:rsid w:val="006D7715"/>
    <w:rsid w:val="006E1717"/>
    <w:rsid w:val="006E2A56"/>
    <w:rsid w:val="006E44D8"/>
    <w:rsid w:val="006E590B"/>
    <w:rsid w:val="006F2B40"/>
    <w:rsid w:val="006F4A2A"/>
    <w:rsid w:val="006F4DE4"/>
    <w:rsid w:val="006F575B"/>
    <w:rsid w:val="006F70AD"/>
    <w:rsid w:val="006F78C2"/>
    <w:rsid w:val="006F79AE"/>
    <w:rsid w:val="007004E9"/>
    <w:rsid w:val="00701304"/>
    <w:rsid w:val="00701414"/>
    <w:rsid w:val="00701BF8"/>
    <w:rsid w:val="00706A8B"/>
    <w:rsid w:val="00707E09"/>
    <w:rsid w:val="007107C8"/>
    <w:rsid w:val="007115C7"/>
    <w:rsid w:val="00713967"/>
    <w:rsid w:val="00713F77"/>
    <w:rsid w:val="00714715"/>
    <w:rsid w:val="007168F8"/>
    <w:rsid w:val="00720223"/>
    <w:rsid w:val="0072027B"/>
    <w:rsid w:val="007219CD"/>
    <w:rsid w:val="00721DAF"/>
    <w:rsid w:val="00727968"/>
    <w:rsid w:val="00727AC3"/>
    <w:rsid w:val="00730D4C"/>
    <w:rsid w:val="007350AF"/>
    <w:rsid w:val="00737906"/>
    <w:rsid w:val="00743C40"/>
    <w:rsid w:val="00746660"/>
    <w:rsid w:val="0075046C"/>
    <w:rsid w:val="00751EBE"/>
    <w:rsid w:val="00752BA6"/>
    <w:rsid w:val="007531FC"/>
    <w:rsid w:val="007533C2"/>
    <w:rsid w:val="00756063"/>
    <w:rsid w:val="0075708F"/>
    <w:rsid w:val="00757CD6"/>
    <w:rsid w:val="00763178"/>
    <w:rsid w:val="007632CD"/>
    <w:rsid w:val="0076362C"/>
    <w:rsid w:val="00763F79"/>
    <w:rsid w:val="00764287"/>
    <w:rsid w:val="00765BB8"/>
    <w:rsid w:val="0076691B"/>
    <w:rsid w:val="00767423"/>
    <w:rsid w:val="0076753B"/>
    <w:rsid w:val="00771886"/>
    <w:rsid w:val="00772682"/>
    <w:rsid w:val="00772F89"/>
    <w:rsid w:val="0077505F"/>
    <w:rsid w:val="0077741F"/>
    <w:rsid w:val="00780C7A"/>
    <w:rsid w:val="0078130E"/>
    <w:rsid w:val="00781638"/>
    <w:rsid w:val="00782C46"/>
    <w:rsid w:val="0078623D"/>
    <w:rsid w:val="0078688D"/>
    <w:rsid w:val="00787945"/>
    <w:rsid w:val="007952F3"/>
    <w:rsid w:val="00795829"/>
    <w:rsid w:val="00795C34"/>
    <w:rsid w:val="007A152B"/>
    <w:rsid w:val="007A4C85"/>
    <w:rsid w:val="007A5202"/>
    <w:rsid w:val="007A5393"/>
    <w:rsid w:val="007A5E08"/>
    <w:rsid w:val="007A6C53"/>
    <w:rsid w:val="007A7BC8"/>
    <w:rsid w:val="007B0200"/>
    <w:rsid w:val="007B028C"/>
    <w:rsid w:val="007B0687"/>
    <w:rsid w:val="007B1D66"/>
    <w:rsid w:val="007B2829"/>
    <w:rsid w:val="007B356D"/>
    <w:rsid w:val="007B633A"/>
    <w:rsid w:val="007B69B2"/>
    <w:rsid w:val="007B77FB"/>
    <w:rsid w:val="007C07C2"/>
    <w:rsid w:val="007C1F84"/>
    <w:rsid w:val="007C461A"/>
    <w:rsid w:val="007C6E03"/>
    <w:rsid w:val="007C7357"/>
    <w:rsid w:val="007D152A"/>
    <w:rsid w:val="007D1B2D"/>
    <w:rsid w:val="007D23F6"/>
    <w:rsid w:val="007D2EA4"/>
    <w:rsid w:val="007D4282"/>
    <w:rsid w:val="007D4BA5"/>
    <w:rsid w:val="007D4E89"/>
    <w:rsid w:val="007D62B8"/>
    <w:rsid w:val="007D6A1B"/>
    <w:rsid w:val="007D6DD7"/>
    <w:rsid w:val="007E0315"/>
    <w:rsid w:val="007E0489"/>
    <w:rsid w:val="007E0691"/>
    <w:rsid w:val="007E19DC"/>
    <w:rsid w:val="007E1C4D"/>
    <w:rsid w:val="007E3DF4"/>
    <w:rsid w:val="007E69D9"/>
    <w:rsid w:val="007E7E15"/>
    <w:rsid w:val="007F1D10"/>
    <w:rsid w:val="007F69B5"/>
    <w:rsid w:val="007F7DB9"/>
    <w:rsid w:val="00800CD4"/>
    <w:rsid w:val="008060F3"/>
    <w:rsid w:val="008078E3"/>
    <w:rsid w:val="00810737"/>
    <w:rsid w:val="008125DB"/>
    <w:rsid w:val="00815DD6"/>
    <w:rsid w:val="00816296"/>
    <w:rsid w:val="00820101"/>
    <w:rsid w:val="00823CDC"/>
    <w:rsid w:val="00825DC3"/>
    <w:rsid w:val="00826033"/>
    <w:rsid w:val="0082761D"/>
    <w:rsid w:val="00827936"/>
    <w:rsid w:val="00831D22"/>
    <w:rsid w:val="00832E33"/>
    <w:rsid w:val="008349FC"/>
    <w:rsid w:val="00835893"/>
    <w:rsid w:val="008373E6"/>
    <w:rsid w:val="00841521"/>
    <w:rsid w:val="00842522"/>
    <w:rsid w:val="00845719"/>
    <w:rsid w:val="00845A4F"/>
    <w:rsid w:val="00845A89"/>
    <w:rsid w:val="00846224"/>
    <w:rsid w:val="0084648A"/>
    <w:rsid w:val="008517B9"/>
    <w:rsid w:val="00854B0B"/>
    <w:rsid w:val="00856390"/>
    <w:rsid w:val="00856441"/>
    <w:rsid w:val="00856960"/>
    <w:rsid w:val="00856F54"/>
    <w:rsid w:val="008602B9"/>
    <w:rsid w:val="008609BD"/>
    <w:rsid w:val="00860C35"/>
    <w:rsid w:val="00861550"/>
    <w:rsid w:val="008618D2"/>
    <w:rsid w:val="00864AF6"/>
    <w:rsid w:val="00864F91"/>
    <w:rsid w:val="008656BE"/>
    <w:rsid w:val="00865C9C"/>
    <w:rsid w:val="00865FD5"/>
    <w:rsid w:val="00866A0A"/>
    <w:rsid w:val="00867B41"/>
    <w:rsid w:val="008708B0"/>
    <w:rsid w:val="00882030"/>
    <w:rsid w:val="00885AE7"/>
    <w:rsid w:val="008860C1"/>
    <w:rsid w:val="00890763"/>
    <w:rsid w:val="008907D7"/>
    <w:rsid w:val="00890B2B"/>
    <w:rsid w:val="0089120F"/>
    <w:rsid w:val="00893CAC"/>
    <w:rsid w:val="00895058"/>
    <w:rsid w:val="00895807"/>
    <w:rsid w:val="00895BFD"/>
    <w:rsid w:val="00895DB2"/>
    <w:rsid w:val="00897100"/>
    <w:rsid w:val="00897D16"/>
    <w:rsid w:val="008A0298"/>
    <w:rsid w:val="008A07FC"/>
    <w:rsid w:val="008A1B11"/>
    <w:rsid w:val="008A23FC"/>
    <w:rsid w:val="008A303B"/>
    <w:rsid w:val="008A5A84"/>
    <w:rsid w:val="008A5FA2"/>
    <w:rsid w:val="008A7935"/>
    <w:rsid w:val="008A7944"/>
    <w:rsid w:val="008A7B51"/>
    <w:rsid w:val="008B0A0B"/>
    <w:rsid w:val="008B0E8D"/>
    <w:rsid w:val="008B36D2"/>
    <w:rsid w:val="008B3799"/>
    <w:rsid w:val="008B6CE8"/>
    <w:rsid w:val="008B6DEC"/>
    <w:rsid w:val="008C024A"/>
    <w:rsid w:val="008C081F"/>
    <w:rsid w:val="008C1528"/>
    <w:rsid w:val="008C4DF2"/>
    <w:rsid w:val="008C4EEA"/>
    <w:rsid w:val="008C722D"/>
    <w:rsid w:val="008C79B6"/>
    <w:rsid w:val="008D0515"/>
    <w:rsid w:val="008D2E5B"/>
    <w:rsid w:val="008D4854"/>
    <w:rsid w:val="008D645A"/>
    <w:rsid w:val="008D6AC2"/>
    <w:rsid w:val="008D7515"/>
    <w:rsid w:val="008D75EB"/>
    <w:rsid w:val="008E05A3"/>
    <w:rsid w:val="008E235E"/>
    <w:rsid w:val="008E2935"/>
    <w:rsid w:val="008E6A55"/>
    <w:rsid w:val="008F0931"/>
    <w:rsid w:val="008F0D68"/>
    <w:rsid w:val="008F0F46"/>
    <w:rsid w:val="008F1551"/>
    <w:rsid w:val="008F262F"/>
    <w:rsid w:val="008F36B5"/>
    <w:rsid w:val="008F404D"/>
    <w:rsid w:val="008F47D2"/>
    <w:rsid w:val="008F5911"/>
    <w:rsid w:val="008F5B39"/>
    <w:rsid w:val="008F6CC7"/>
    <w:rsid w:val="00900626"/>
    <w:rsid w:val="00900AFB"/>
    <w:rsid w:val="00904153"/>
    <w:rsid w:val="00904ED5"/>
    <w:rsid w:val="009076DA"/>
    <w:rsid w:val="00910177"/>
    <w:rsid w:val="00910B4A"/>
    <w:rsid w:val="00910DA1"/>
    <w:rsid w:val="00910F6F"/>
    <w:rsid w:val="00912341"/>
    <w:rsid w:val="00912524"/>
    <w:rsid w:val="00913D33"/>
    <w:rsid w:val="00914C47"/>
    <w:rsid w:val="00914DED"/>
    <w:rsid w:val="00915A2E"/>
    <w:rsid w:val="00915AE6"/>
    <w:rsid w:val="009165D9"/>
    <w:rsid w:val="00916F0C"/>
    <w:rsid w:val="00920166"/>
    <w:rsid w:val="00920EA0"/>
    <w:rsid w:val="009222BC"/>
    <w:rsid w:val="009248B6"/>
    <w:rsid w:val="00926AB3"/>
    <w:rsid w:val="00927A7D"/>
    <w:rsid w:val="00931AB5"/>
    <w:rsid w:val="00932806"/>
    <w:rsid w:val="00933D7B"/>
    <w:rsid w:val="00934479"/>
    <w:rsid w:val="00936102"/>
    <w:rsid w:val="009378FA"/>
    <w:rsid w:val="00937E66"/>
    <w:rsid w:val="0094021D"/>
    <w:rsid w:val="00941588"/>
    <w:rsid w:val="009432EC"/>
    <w:rsid w:val="00946B30"/>
    <w:rsid w:val="0094717D"/>
    <w:rsid w:val="009471AA"/>
    <w:rsid w:val="009472F6"/>
    <w:rsid w:val="00950158"/>
    <w:rsid w:val="00950AB8"/>
    <w:rsid w:val="00951C6E"/>
    <w:rsid w:val="00952C26"/>
    <w:rsid w:val="00953B59"/>
    <w:rsid w:val="00955BCC"/>
    <w:rsid w:val="0095706D"/>
    <w:rsid w:val="00960554"/>
    <w:rsid w:val="0096283F"/>
    <w:rsid w:val="0096322B"/>
    <w:rsid w:val="00964381"/>
    <w:rsid w:val="009668D7"/>
    <w:rsid w:val="00966C21"/>
    <w:rsid w:val="00970DB2"/>
    <w:rsid w:val="00970F80"/>
    <w:rsid w:val="00972439"/>
    <w:rsid w:val="00973926"/>
    <w:rsid w:val="00973A36"/>
    <w:rsid w:val="009764F8"/>
    <w:rsid w:val="009765E9"/>
    <w:rsid w:val="0098051F"/>
    <w:rsid w:val="0098070E"/>
    <w:rsid w:val="00980D56"/>
    <w:rsid w:val="009811E6"/>
    <w:rsid w:val="00983B50"/>
    <w:rsid w:val="00985B61"/>
    <w:rsid w:val="009913F5"/>
    <w:rsid w:val="00991407"/>
    <w:rsid w:val="00992162"/>
    <w:rsid w:val="0099287B"/>
    <w:rsid w:val="009943BF"/>
    <w:rsid w:val="00995C03"/>
    <w:rsid w:val="009965E6"/>
    <w:rsid w:val="00996C2C"/>
    <w:rsid w:val="00997142"/>
    <w:rsid w:val="00997845"/>
    <w:rsid w:val="009A04FE"/>
    <w:rsid w:val="009A26E4"/>
    <w:rsid w:val="009A60AE"/>
    <w:rsid w:val="009A7FF3"/>
    <w:rsid w:val="009B0574"/>
    <w:rsid w:val="009B0684"/>
    <w:rsid w:val="009B0873"/>
    <w:rsid w:val="009B1FE7"/>
    <w:rsid w:val="009B22AA"/>
    <w:rsid w:val="009B38DB"/>
    <w:rsid w:val="009B46BE"/>
    <w:rsid w:val="009B5ED9"/>
    <w:rsid w:val="009B6CF3"/>
    <w:rsid w:val="009C14CD"/>
    <w:rsid w:val="009C305F"/>
    <w:rsid w:val="009C47A6"/>
    <w:rsid w:val="009C5865"/>
    <w:rsid w:val="009C6628"/>
    <w:rsid w:val="009C79DB"/>
    <w:rsid w:val="009D1CF0"/>
    <w:rsid w:val="009D213D"/>
    <w:rsid w:val="009D3722"/>
    <w:rsid w:val="009D5332"/>
    <w:rsid w:val="009D5436"/>
    <w:rsid w:val="009D584D"/>
    <w:rsid w:val="009D5871"/>
    <w:rsid w:val="009D6090"/>
    <w:rsid w:val="009D66A8"/>
    <w:rsid w:val="009D7220"/>
    <w:rsid w:val="009D73DA"/>
    <w:rsid w:val="009E0C2C"/>
    <w:rsid w:val="009E17C2"/>
    <w:rsid w:val="009E2033"/>
    <w:rsid w:val="009E3582"/>
    <w:rsid w:val="009E44D7"/>
    <w:rsid w:val="009F03D8"/>
    <w:rsid w:val="009F586A"/>
    <w:rsid w:val="009F6AB0"/>
    <w:rsid w:val="00A0087B"/>
    <w:rsid w:val="00A018D1"/>
    <w:rsid w:val="00A01A10"/>
    <w:rsid w:val="00A01A7C"/>
    <w:rsid w:val="00A01DC2"/>
    <w:rsid w:val="00A01EEE"/>
    <w:rsid w:val="00A01F48"/>
    <w:rsid w:val="00A02F60"/>
    <w:rsid w:val="00A03694"/>
    <w:rsid w:val="00A04E6B"/>
    <w:rsid w:val="00A05817"/>
    <w:rsid w:val="00A059F6"/>
    <w:rsid w:val="00A0601C"/>
    <w:rsid w:val="00A0725D"/>
    <w:rsid w:val="00A07DD0"/>
    <w:rsid w:val="00A10DF1"/>
    <w:rsid w:val="00A10E0E"/>
    <w:rsid w:val="00A1269B"/>
    <w:rsid w:val="00A132EC"/>
    <w:rsid w:val="00A149E5"/>
    <w:rsid w:val="00A1777A"/>
    <w:rsid w:val="00A179DC"/>
    <w:rsid w:val="00A20C25"/>
    <w:rsid w:val="00A25163"/>
    <w:rsid w:val="00A26126"/>
    <w:rsid w:val="00A2699C"/>
    <w:rsid w:val="00A30198"/>
    <w:rsid w:val="00A30C48"/>
    <w:rsid w:val="00A3205F"/>
    <w:rsid w:val="00A328D7"/>
    <w:rsid w:val="00A33D58"/>
    <w:rsid w:val="00A34B6D"/>
    <w:rsid w:val="00A40E94"/>
    <w:rsid w:val="00A4225C"/>
    <w:rsid w:val="00A43552"/>
    <w:rsid w:val="00A436E4"/>
    <w:rsid w:val="00A44E84"/>
    <w:rsid w:val="00A456B9"/>
    <w:rsid w:val="00A45B41"/>
    <w:rsid w:val="00A50637"/>
    <w:rsid w:val="00A50B16"/>
    <w:rsid w:val="00A519F6"/>
    <w:rsid w:val="00A5219A"/>
    <w:rsid w:val="00A53161"/>
    <w:rsid w:val="00A54F88"/>
    <w:rsid w:val="00A5586D"/>
    <w:rsid w:val="00A55970"/>
    <w:rsid w:val="00A55E6D"/>
    <w:rsid w:val="00A63458"/>
    <w:rsid w:val="00A634BB"/>
    <w:rsid w:val="00A643F6"/>
    <w:rsid w:val="00A657D0"/>
    <w:rsid w:val="00A65A42"/>
    <w:rsid w:val="00A65B0B"/>
    <w:rsid w:val="00A6658C"/>
    <w:rsid w:val="00A66B0B"/>
    <w:rsid w:val="00A70D1C"/>
    <w:rsid w:val="00A70ECB"/>
    <w:rsid w:val="00A7249C"/>
    <w:rsid w:val="00A72CF0"/>
    <w:rsid w:val="00A73721"/>
    <w:rsid w:val="00A746A0"/>
    <w:rsid w:val="00A7655B"/>
    <w:rsid w:val="00A80A4A"/>
    <w:rsid w:val="00A82A0D"/>
    <w:rsid w:val="00A82F54"/>
    <w:rsid w:val="00A8481C"/>
    <w:rsid w:val="00A86157"/>
    <w:rsid w:val="00A869CC"/>
    <w:rsid w:val="00A90593"/>
    <w:rsid w:val="00A907A0"/>
    <w:rsid w:val="00A9237B"/>
    <w:rsid w:val="00A93FA2"/>
    <w:rsid w:val="00A96471"/>
    <w:rsid w:val="00A96E2D"/>
    <w:rsid w:val="00AA1AF8"/>
    <w:rsid w:val="00AB0B1C"/>
    <w:rsid w:val="00AB2654"/>
    <w:rsid w:val="00AB3214"/>
    <w:rsid w:val="00AB3C4C"/>
    <w:rsid w:val="00AB6243"/>
    <w:rsid w:val="00AB739E"/>
    <w:rsid w:val="00AC0118"/>
    <w:rsid w:val="00AC05EB"/>
    <w:rsid w:val="00AC137D"/>
    <w:rsid w:val="00AC1470"/>
    <w:rsid w:val="00AC4EA4"/>
    <w:rsid w:val="00AC53A0"/>
    <w:rsid w:val="00AC5BAC"/>
    <w:rsid w:val="00AC60B0"/>
    <w:rsid w:val="00AC65F2"/>
    <w:rsid w:val="00AC6B2D"/>
    <w:rsid w:val="00AC7DC9"/>
    <w:rsid w:val="00AD0A11"/>
    <w:rsid w:val="00AD19E5"/>
    <w:rsid w:val="00AD30D6"/>
    <w:rsid w:val="00AD3CED"/>
    <w:rsid w:val="00AD45ED"/>
    <w:rsid w:val="00AD4CA6"/>
    <w:rsid w:val="00AD4E74"/>
    <w:rsid w:val="00AD60EE"/>
    <w:rsid w:val="00AD729D"/>
    <w:rsid w:val="00AD7740"/>
    <w:rsid w:val="00AE082B"/>
    <w:rsid w:val="00AE1885"/>
    <w:rsid w:val="00AE1924"/>
    <w:rsid w:val="00AE2905"/>
    <w:rsid w:val="00AE3084"/>
    <w:rsid w:val="00AE37A7"/>
    <w:rsid w:val="00AE40B1"/>
    <w:rsid w:val="00AE43FB"/>
    <w:rsid w:val="00AE4E24"/>
    <w:rsid w:val="00AE692C"/>
    <w:rsid w:val="00AF2D0A"/>
    <w:rsid w:val="00AF37A2"/>
    <w:rsid w:val="00AF4958"/>
    <w:rsid w:val="00AF5224"/>
    <w:rsid w:val="00B01874"/>
    <w:rsid w:val="00B01B58"/>
    <w:rsid w:val="00B01B6C"/>
    <w:rsid w:val="00B01D1E"/>
    <w:rsid w:val="00B02623"/>
    <w:rsid w:val="00B03FC5"/>
    <w:rsid w:val="00B06607"/>
    <w:rsid w:val="00B11115"/>
    <w:rsid w:val="00B11AA9"/>
    <w:rsid w:val="00B174DE"/>
    <w:rsid w:val="00B2067C"/>
    <w:rsid w:val="00B21C56"/>
    <w:rsid w:val="00B21DE2"/>
    <w:rsid w:val="00B22E40"/>
    <w:rsid w:val="00B24093"/>
    <w:rsid w:val="00B242D6"/>
    <w:rsid w:val="00B2664D"/>
    <w:rsid w:val="00B26800"/>
    <w:rsid w:val="00B26C5F"/>
    <w:rsid w:val="00B276D0"/>
    <w:rsid w:val="00B27C91"/>
    <w:rsid w:val="00B27F5F"/>
    <w:rsid w:val="00B30B1C"/>
    <w:rsid w:val="00B31B0A"/>
    <w:rsid w:val="00B328FC"/>
    <w:rsid w:val="00B32FB7"/>
    <w:rsid w:val="00B32FC9"/>
    <w:rsid w:val="00B33DD1"/>
    <w:rsid w:val="00B34658"/>
    <w:rsid w:val="00B364FD"/>
    <w:rsid w:val="00B3666B"/>
    <w:rsid w:val="00B36832"/>
    <w:rsid w:val="00B37691"/>
    <w:rsid w:val="00B37988"/>
    <w:rsid w:val="00B37A75"/>
    <w:rsid w:val="00B37B89"/>
    <w:rsid w:val="00B41F02"/>
    <w:rsid w:val="00B41F84"/>
    <w:rsid w:val="00B42309"/>
    <w:rsid w:val="00B5006B"/>
    <w:rsid w:val="00B51949"/>
    <w:rsid w:val="00B54CD4"/>
    <w:rsid w:val="00B55F51"/>
    <w:rsid w:val="00B572A9"/>
    <w:rsid w:val="00B57A11"/>
    <w:rsid w:val="00B57CBD"/>
    <w:rsid w:val="00B57EEF"/>
    <w:rsid w:val="00B633FE"/>
    <w:rsid w:val="00B658C0"/>
    <w:rsid w:val="00B662D8"/>
    <w:rsid w:val="00B70A8B"/>
    <w:rsid w:val="00B73775"/>
    <w:rsid w:val="00B73D83"/>
    <w:rsid w:val="00B7688C"/>
    <w:rsid w:val="00B76D1A"/>
    <w:rsid w:val="00B80919"/>
    <w:rsid w:val="00B80D94"/>
    <w:rsid w:val="00B820A9"/>
    <w:rsid w:val="00B82BC9"/>
    <w:rsid w:val="00B8535B"/>
    <w:rsid w:val="00B857ED"/>
    <w:rsid w:val="00B85CBD"/>
    <w:rsid w:val="00B87092"/>
    <w:rsid w:val="00B90726"/>
    <w:rsid w:val="00B90E43"/>
    <w:rsid w:val="00B90F4E"/>
    <w:rsid w:val="00B923F0"/>
    <w:rsid w:val="00B94292"/>
    <w:rsid w:val="00B94991"/>
    <w:rsid w:val="00B957FF"/>
    <w:rsid w:val="00B96690"/>
    <w:rsid w:val="00B970C4"/>
    <w:rsid w:val="00BA0648"/>
    <w:rsid w:val="00BA1D79"/>
    <w:rsid w:val="00BA4699"/>
    <w:rsid w:val="00BA4A89"/>
    <w:rsid w:val="00BA7060"/>
    <w:rsid w:val="00BB11C2"/>
    <w:rsid w:val="00BB11FB"/>
    <w:rsid w:val="00BB2BEF"/>
    <w:rsid w:val="00BB323E"/>
    <w:rsid w:val="00BB3994"/>
    <w:rsid w:val="00BB5AC6"/>
    <w:rsid w:val="00BC0169"/>
    <w:rsid w:val="00BC15D7"/>
    <w:rsid w:val="00BC25DB"/>
    <w:rsid w:val="00BC4C53"/>
    <w:rsid w:val="00BC514E"/>
    <w:rsid w:val="00BC6159"/>
    <w:rsid w:val="00BC7D49"/>
    <w:rsid w:val="00BD0316"/>
    <w:rsid w:val="00BD085C"/>
    <w:rsid w:val="00BD1288"/>
    <w:rsid w:val="00BD14B3"/>
    <w:rsid w:val="00BD24CF"/>
    <w:rsid w:val="00BD443F"/>
    <w:rsid w:val="00BD4FC0"/>
    <w:rsid w:val="00BD514E"/>
    <w:rsid w:val="00BD62BE"/>
    <w:rsid w:val="00BD7620"/>
    <w:rsid w:val="00BE0D00"/>
    <w:rsid w:val="00BE3B71"/>
    <w:rsid w:val="00BE75B5"/>
    <w:rsid w:val="00BE764A"/>
    <w:rsid w:val="00BF07C3"/>
    <w:rsid w:val="00BF47A2"/>
    <w:rsid w:val="00BF5EB9"/>
    <w:rsid w:val="00C000A5"/>
    <w:rsid w:val="00C00CF5"/>
    <w:rsid w:val="00C01B8C"/>
    <w:rsid w:val="00C03F92"/>
    <w:rsid w:val="00C04B55"/>
    <w:rsid w:val="00C145FB"/>
    <w:rsid w:val="00C15B87"/>
    <w:rsid w:val="00C2000A"/>
    <w:rsid w:val="00C20472"/>
    <w:rsid w:val="00C219BD"/>
    <w:rsid w:val="00C22C57"/>
    <w:rsid w:val="00C2433B"/>
    <w:rsid w:val="00C27A15"/>
    <w:rsid w:val="00C32147"/>
    <w:rsid w:val="00C32463"/>
    <w:rsid w:val="00C34129"/>
    <w:rsid w:val="00C34D4E"/>
    <w:rsid w:val="00C37474"/>
    <w:rsid w:val="00C37661"/>
    <w:rsid w:val="00C40E5C"/>
    <w:rsid w:val="00C41F73"/>
    <w:rsid w:val="00C42A33"/>
    <w:rsid w:val="00C42D0D"/>
    <w:rsid w:val="00C45E0E"/>
    <w:rsid w:val="00C469D9"/>
    <w:rsid w:val="00C50605"/>
    <w:rsid w:val="00C50F19"/>
    <w:rsid w:val="00C5194B"/>
    <w:rsid w:val="00C51A4F"/>
    <w:rsid w:val="00C5241C"/>
    <w:rsid w:val="00C54409"/>
    <w:rsid w:val="00C556D7"/>
    <w:rsid w:val="00C57082"/>
    <w:rsid w:val="00C6130B"/>
    <w:rsid w:val="00C62974"/>
    <w:rsid w:val="00C62AF9"/>
    <w:rsid w:val="00C64CB9"/>
    <w:rsid w:val="00C654DF"/>
    <w:rsid w:val="00C70784"/>
    <w:rsid w:val="00C70FCA"/>
    <w:rsid w:val="00C74FA6"/>
    <w:rsid w:val="00C75F1D"/>
    <w:rsid w:val="00C76082"/>
    <w:rsid w:val="00C76A1E"/>
    <w:rsid w:val="00C776DB"/>
    <w:rsid w:val="00C77C08"/>
    <w:rsid w:val="00C80325"/>
    <w:rsid w:val="00C8032D"/>
    <w:rsid w:val="00C8085D"/>
    <w:rsid w:val="00C81012"/>
    <w:rsid w:val="00C81E75"/>
    <w:rsid w:val="00C83EDD"/>
    <w:rsid w:val="00C87C55"/>
    <w:rsid w:val="00C90871"/>
    <w:rsid w:val="00C9245B"/>
    <w:rsid w:val="00C9304B"/>
    <w:rsid w:val="00C93465"/>
    <w:rsid w:val="00C9409D"/>
    <w:rsid w:val="00C9735E"/>
    <w:rsid w:val="00CA713E"/>
    <w:rsid w:val="00CA7387"/>
    <w:rsid w:val="00CA7990"/>
    <w:rsid w:val="00CB34DF"/>
    <w:rsid w:val="00CB4ACE"/>
    <w:rsid w:val="00CB59B8"/>
    <w:rsid w:val="00CC19AE"/>
    <w:rsid w:val="00CC1D1D"/>
    <w:rsid w:val="00CC5043"/>
    <w:rsid w:val="00CD254D"/>
    <w:rsid w:val="00CD499C"/>
    <w:rsid w:val="00CD58AE"/>
    <w:rsid w:val="00CD6D4B"/>
    <w:rsid w:val="00CD7391"/>
    <w:rsid w:val="00CD73C1"/>
    <w:rsid w:val="00CD76DD"/>
    <w:rsid w:val="00CE0A1C"/>
    <w:rsid w:val="00CE0A36"/>
    <w:rsid w:val="00CE26C5"/>
    <w:rsid w:val="00CE40C6"/>
    <w:rsid w:val="00CE6ECF"/>
    <w:rsid w:val="00CE7503"/>
    <w:rsid w:val="00CF20E8"/>
    <w:rsid w:val="00CF24E6"/>
    <w:rsid w:val="00CF3203"/>
    <w:rsid w:val="00CF3D11"/>
    <w:rsid w:val="00CF5316"/>
    <w:rsid w:val="00CF6260"/>
    <w:rsid w:val="00CF6E67"/>
    <w:rsid w:val="00CF77BE"/>
    <w:rsid w:val="00D00C43"/>
    <w:rsid w:val="00D01172"/>
    <w:rsid w:val="00D01BD3"/>
    <w:rsid w:val="00D16B62"/>
    <w:rsid w:val="00D1757B"/>
    <w:rsid w:val="00D20307"/>
    <w:rsid w:val="00D20746"/>
    <w:rsid w:val="00D22457"/>
    <w:rsid w:val="00D24D26"/>
    <w:rsid w:val="00D262E4"/>
    <w:rsid w:val="00D26459"/>
    <w:rsid w:val="00D274DB"/>
    <w:rsid w:val="00D275CB"/>
    <w:rsid w:val="00D306DA"/>
    <w:rsid w:val="00D31A54"/>
    <w:rsid w:val="00D32B78"/>
    <w:rsid w:val="00D3400A"/>
    <w:rsid w:val="00D376B9"/>
    <w:rsid w:val="00D37837"/>
    <w:rsid w:val="00D41570"/>
    <w:rsid w:val="00D42561"/>
    <w:rsid w:val="00D432BF"/>
    <w:rsid w:val="00D4471F"/>
    <w:rsid w:val="00D44E47"/>
    <w:rsid w:val="00D46036"/>
    <w:rsid w:val="00D464AB"/>
    <w:rsid w:val="00D516CB"/>
    <w:rsid w:val="00D52033"/>
    <w:rsid w:val="00D52084"/>
    <w:rsid w:val="00D522B5"/>
    <w:rsid w:val="00D52E81"/>
    <w:rsid w:val="00D545D4"/>
    <w:rsid w:val="00D54D52"/>
    <w:rsid w:val="00D56044"/>
    <w:rsid w:val="00D56E61"/>
    <w:rsid w:val="00D56FD2"/>
    <w:rsid w:val="00D60585"/>
    <w:rsid w:val="00D60B85"/>
    <w:rsid w:val="00D62DE4"/>
    <w:rsid w:val="00D674F6"/>
    <w:rsid w:val="00D7218D"/>
    <w:rsid w:val="00D72662"/>
    <w:rsid w:val="00D736F3"/>
    <w:rsid w:val="00D74A4E"/>
    <w:rsid w:val="00D7511B"/>
    <w:rsid w:val="00D76302"/>
    <w:rsid w:val="00D763C9"/>
    <w:rsid w:val="00D77281"/>
    <w:rsid w:val="00D82159"/>
    <w:rsid w:val="00D82F92"/>
    <w:rsid w:val="00D84050"/>
    <w:rsid w:val="00D8740E"/>
    <w:rsid w:val="00D90923"/>
    <w:rsid w:val="00D93AFB"/>
    <w:rsid w:val="00D9615F"/>
    <w:rsid w:val="00D96974"/>
    <w:rsid w:val="00D97026"/>
    <w:rsid w:val="00DA0F60"/>
    <w:rsid w:val="00DA4754"/>
    <w:rsid w:val="00DA54A8"/>
    <w:rsid w:val="00DB0DAE"/>
    <w:rsid w:val="00DB15EB"/>
    <w:rsid w:val="00DB1B1C"/>
    <w:rsid w:val="00DB1D09"/>
    <w:rsid w:val="00DB2AE7"/>
    <w:rsid w:val="00DB3FBE"/>
    <w:rsid w:val="00DB58A7"/>
    <w:rsid w:val="00DB7910"/>
    <w:rsid w:val="00DC36EE"/>
    <w:rsid w:val="00DC641D"/>
    <w:rsid w:val="00DD157C"/>
    <w:rsid w:val="00DD269D"/>
    <w:rsid w:val="00DD4E42"/>
    <w:rsid w:val="00DD544C"/>
    <w:rsid w:val="00DD595A"/>
    <w:rsid w:val="00DE123B"/>
    <w:rsid w:val="00DE12C2"/>
    <w:rsid w:val="00DE47A7"/>
    <w:rsid w:val="00DE4F9B"/>
    <w:rsid w:val="00DE6EC9"/>
    <w:rsid w:val="00DE731E"/>
    <w:rsid w:val="00DE7A3A"/>
    <w:rsid w:val="00DF0D35"/>
    <w:rsid w:val="00DF1490"/>
    <w:rsid w:val="00DF2EC7"/>
    <w:rsid w:val="00DF4515"/>
    <w:rsid w:val="00DF6011"/>
    <w:rsid w:val="00DF65E2"/>
    <w:rsid w:val="00E002A4"/>
    <w:rsid w:val="00E00F67"/>
    <w:rsid w:val="00E0175D"/>
    <w:rsid w:val="00E01E22"/>
    <w:rsid w:val="00E02A4C"/>
    <w:rsid w:val="00E02D7E"/>
    <w:rsid w:val="00E03D52"/>
    <w:rsid w:val="00E05C6C"/>
    <w:rsid w:val="00E07392"/>
    <w:rsid w:val="00E07D6E"/>
    <w:rsid w:val="00E11397"/>
    <w:rsid w:val="00E131AA"/>
    <w:rsid w:val="00E13AB0"/>
    <w:rsid w:val="00E14838"/>
    <w:rsid w:val="00E15956"/>
    <w:rsid w:val="00E16DFB"/>
    <w:rsid w:val="00E17F30"/>
    <w:rsid w:val="00E23D9A"/>
    <w:rsid w:val="00E268B7"/>
    <w:rsid w:val="00E269B3"/>
    <w:rsid w:val="00E3134A"/>
    <w:rsid w:val="00E329E2"/>
    <w:rsid w:val="00E32BB4"/>
    <w:rsid w:val="00E345D7"/>
    <w:rsid w:val="00E359FA"/>
    <w:rsid w:val="00E3735C"/>
    <w:rsid w:val="00E4170C"/>
    <w:rsid w:val="00E43ED1"/>
    <w:rsid w:val="00E440F4"/>
    <w:rsid w:val="00E4512C"/>
    <w:rsid w:val="00E47BDD"/>
    <w:rsid w:val="00E5120D"/>
    <w:rsid w:val="00E52332"/>
    <w:rsid w:val="00E5382D"/>
    <w:rsid w:val="00E54722"/>
    <w:rsid w:val="00E60213"/>
    <w:rsid w:val="00E60807"/>
    <w:rsid w:val="00E61F66"/>
    <w:rsid w:val="00E63EEA"/>
    <w:rsid w:val="00E6654C"/>
    <w:rsid w:val="00E66C7F"/>
    <w:rsid w:val="00E66DF3"/>
    <w:rsid w:val="00E7007D"/>
    <w:rsid w:val="00E7097C"/>
    <w:rsid w:val="00E7134A"/>
    <w:rsid w:val="00E7197F"/>
    <w:rsid w:val="00E72237"/>
    <w:rsid w:val="00E737B6"/>
    <w:rsid w:val="00E75470"/>
    <w:rsid w:val="00E75585"/>
    <w:rsid w:val="00E82384"/>
    <w:rsid w:val="00E8379F"/>
    <w:rsid w:val="00E85409"/>
    <w:rsid w:val="00E868C2"/>
    <w:rsid w:val="00E90CF0"/>
    <w:rsid w:val="00E91226"/>
    <w:rsid w:val="00E923C2"/>
    <w:rsid w:val="00E92E5D"/>
    <w:rsid w:val="00E93DA0"/>
    <w:rsid w:val="00E957C2"/>
    <w:rsid w:val="00E96998"/>
    <w:rsid w:val="00EA033D"/>
    <w:rsid w:val="00EA2B20"/>
    <w:rsid w:val="00EA46C4"/>
    <w:rsid w:val="00EA46E7"/>
    <w:rsid w:val="00EA505A"/>
    <w:rsid w:val="00EA58B6"/>
    <w:rsid w:val="00EB0375"/>
    <w:rsid w:val="00EB200A"/>
    <w:rsid w:val="00EB30E9"/>
    <w:rsid w:val="00EB5865"/>
    <w:rsid w:val="00EC20A1"/>
    <w:rsid w:val="00EC3DDF"/>
    <w:rsid w:val="00EC4345"/>
    <w:rsid w:val="00EC77C3"/>
    <w:rsid w:val="00ED03CC"/>
    <w:rsid w:val="00ED2567"/>
    <w:rsid w:val="00ED3888"/>
    <w:rsid w:val="00ED4373"/>
    <w:rsid w:val="00ED505D"/>
    <w:rsid w:val="00ED5DE3"/>
    <w:rsid w:val="00ED7DCA"/>
    <w:rsid w:val="00EE0F25"/>
    <w:rsid w:val="00EE19DE"/>
    <w:rsid w:val="00EE4F05"/>
    <w:rsid w:val="00EE5B60"/>
    <w:rsid w:val="00EE697B"/>
    <w:rsid w:val="00EE7A14"/>
    <w:rsid w:val="00EF5407"/>
    <w:rsid w:val="00F00607"/>
    <w:rsid w:val="00F01442"/>
    <w:rsid w:val="00F02944"/>
    <w:rsid w:val="00F0308E"/>
    <w:rsid w:val="00F05447"/>
    <w:rsid w:val="00F06BB0"/>
    <w:rsid w:val="00F11CFB"/>
    <w:rsid w:val="00F12195"/>
    <w:rsid w:val="00F22481"/>
    <w:rsid w:val="00F233DD"/>
    <w:rsid w:val="00F25A9D"/>
    <w:rsid w:val="00F27AF2"/>
    <w:rsid w:val="00F27F83"/>
    <w:rsid w:val="00F30A7B"/>
    <w:rsid w:val="00F31A9C"/>
    <w:rsid w:val="00F31CF7"/>
    <w:rsid w:val="00F33462"/>
    <w:rsid w:val="00F363B1"/>
    <w:rsid w:val="00F3672D"/>
    <w:rsid w:val="00F36CB9"/>
    <w:rsid w:val="00F41374"/>
    <w:rsid w:val="00F42784"/>
    <w:rsid w:val="00F42AB6"/>
    <w:rsid w:val="00F44558"/>
    <w:rsid w:val="00F45579"/>
    <w:rsid w:val="00F459A8"/>
    <w:rsid w:val="00F45B74"/>
    <w:rsid w:val="00F45E87"/>
    <w:rsid w:val="00F4618F"/>
    <w:rsid w:val="00F466B7"/>
    <w:rsid w:val="00F4681F"/>
    <w:rsid w:val="00F52018"/>
    <w:rsid w:val="00F60353"/>
    <w:rsid w:val="00F609C1"/>
    <w:rsid w:val="00F60AE6"/>
    <w:rsid w:val="00F61C31"/>
    <w:rsid w:val="00F63824"/>
    <w:rsid w:val="00F65FA3"/>
    <w:rsid w:val="00F6647A"/>
    <w:rsid w:val="00F708CA"/>
    <w:rsid w:val="00F73942"/>
    <w:rsid w:val="00F73A92"/>
    <w:rsid w:val="00F76848"/>
    <w:rsid w:val="00F80EFC"/>
    <w:rsid w:val="00F835B4"/>
    <w:rsid w:val="00F84F06"/>
    <w:rsid w:val="00F85AD0"/>
    <w:rsid w:val="00F86227"/>
    <w:rsid w:val="00F86FE8"/>
    <w:rsid w:val="00F87E3D"/>
    <w:rsid w:val="00F905C3"/>
    <w:rsid w:val="00F9067E"/>
    <w:rsid w:val="00F90E2E"/>
    <w:rsid w:val="00F91874"/>
    <w:rsid w:val="00F91FCE"/>
    <w:rsid w:val="00F951F2"/>
    <w:rsid w:val="00F96D98"/>
    <w:rsid w:val="00F97A52"/>
    <w:rsid w:val="00FA0AD3"/>
    <w:rsid w:val="00FA2EB8"/>
    <w:rsid w:val="00FA3721"/>
    <w:rsid w:val="00FA5884"/>
    <w:rsid w:val="00FA5E81"/>
    <w:rsid w:val="00FA61E7"/>
    <w:rsid w:val="00FA66A7"/>
    <w:rsid w:val="00FA6C06"/>
    <w:rsid w:val="00FA78B4"/>
    <w:rsid w:val="00FB1740"/>
    <w:rsid w:val="00FB38B8"/>
    <w:rsid w:val="00FB44F7"/>
    <w:rsid w:val="00FB4726"/>
    <w:rsid w:val="00FB5F5C"/>
    <w:rsid w:val="00FB60A3"/>
    <w:rsid w:val="00FB6FE3"/>
    <w:rsid w:val="00FB70D3"/>
    <w:rsid w:val="00FB7486"/>
    <w:rsid w:val="00FC06C0"/>
    <w:rsid w:val="00FC09FB"/>
    <w:rsid w:val="00FC4D7B"/>
    <w:rsid w:val="00FC536C"/>
    <w:rsid w:val="00FC5D6D"/>
    <w:rsid w:val="00FC65CA"/>
    <w:rsid w:val="00FD67A5"/>
    <w:rsid w:val="00FD790B"/>
    <w:rsid w:val="00FE2451"/>
    <w:rsid w:val="00FE3B85"/>
    <w:rsid w:val="00FE4E3B"/>
    <w:rsid w:val="00FE65CB"/>
    <w:rsid w:val="00FF0C68"/>
    <w:rsid w:val="00FF3A8F"/>
    <w:rsid w:val="00FF3ABB"/>
    <w:rsid w:val="00FF561B"/>
    <w:rsid w:val="00FF5CF1"/>
    <w:rsid w:val="00FF75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BE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61BE"/>
    <w:pPr>
      <w:keepNext/>
      <w:keepLines/>
      <w:numPr>
        <w:numId w:val="43"/>
      </w:numPr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1BE"/>
    <w:pPr>
      <w:keepNext/>
      <w:keepLines/>
      <w:numPr>
        <w:ilvl w:val="1"/>
        <w:numId w:val="43"/>
      </w:numPr>
      <w:spacing w:before="360" w:after="24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1BE"/>
    <w:pPr>
      <w:keepNext/>
      <w:keepLines/>
      <w:numPr>
        <w:ilvl w:val="2"/>
        <w:numId w:val="43"/>
      </w:numPr>
      <w:spacing w:before="36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1BE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1BE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1BE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1BE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1BE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1B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rsid w:val="00B857ED"/>
    <w:pPr>
      <w:ind w:firstLine="0"/>
    </w:pPr>
    <w:rPr>
      <w:rFonts w:ascii="Consolas" w:hAnsi="Consolas"/>
      <w:sz w:val="20"/>
    </w:rPr>
  </w:style>
  <w:style w:type="paragraph" w:styleId="a3">
    <w:name w:val="No Spacing"/>
    <w:link w:val="a4"/>
    <w:uiPriority w:val="1"/>
    <w:qFormat/>
    <w:rsid w:val="001961B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961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961BE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5">
    <w:name w:val="Emphasis"/>
    <w:basedOn w:val="a0"/>
    <w:uiPriority w:val="20"/>
    <w:qFormat/>
    <w:rsid w:val="001961B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961BE"/>
    <w:rPr>
      <w:rFonts w:ascii="Times New Roman" w:eastAsiaTheme="majorEastAsia" w:hAnsi="Times New Roman" w:cstheme="majorBidi"/>
      <w:b/>
      <w:bCs/>
      <w:i/>
      <w:sz w:val="28"/>
    </w:rPr>
  </w:style>
  <w:style w:type="paragraph" w:styleId="a6">
    <w:name w:val="caption"/>
    <w:basedOn w:val="a"/>
    <w:next w:val="a"/>
    <w:link w:val="a7"/>
    <w:uiPriority w:val="35"/>
    <w:semiHidden/>
    <w:unhideWhenUsed/>
    <w:qFormat/>
    <w:rsid w:val="001961BE"/>
    <w:pPr>
      <w:spacing w:line="240" w:lineRule="auto"/>
      <w:ind w:firstLine="0"/>
      <w:jc w:val="center"/>
    </w:pPr>
    <w:rPr>
      <w:bCs/>
      <w:i/>
      <w:szCs w:val="18"/>
    </w:rPr>
  </w:style>
  <w:style w:type="paragraph" w:styleId="a8">
    <w:name w:val="List Paragraph"/>
    <w:basedOn w:val="a"/>
    <w:uiPriority w:val="34"/>
    <w:qFormat/>
    <w:rsid w:val="001961BE"/>
    <w:pPr>
      <w:ind w:left="720"/>
    </w:pPr>
  </w:style>
  <w:style w:type="paragraph" w:styleId="a9">
    <w:name w:val="TOC Heading"/>
    <w:basedOn w:val="1"/>
    <w:next w:val="a"/>
    <w:uiPriority w:val="39"/>
    <w:semiHidden/>
    <w:unhideWhenUsed/>
    <w:qFormat/>
    <w:rsid w:val="001961BE"/>
    <w:pPr>
      <w:numPr>
        <w:numId w:val="0"/>
      </w:numPr>
      <w:outlineLvl w:val="9"/>
    </w:pPr>
    <w:rPr>
      <w:lang w:eastAsia="ru-RU"/>
    </w:rPr>
  </w:style>
  <w:style w:type="paragraph" w:customStyle="1" w:styleId="aa">
    <w:name w:val="Листинг"/>
    <w:basedOn w:val="a"/>
    <w:link w:val="ab"/>
    <w:qFormat/>
    <w:rsid w:val="001961BE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</w:rPr>
  </w:style>
  <w:style w:type="character" w:customStyle="1" w:styleId="ab">
    <w:name w:val="Листинг Знак"/>
    <w:basedOn w:val="a0"/>
    <w:link w:val="aa"/>
    <w:rsid w:val="001961BE"/>
    <w:rPr>
      <w:rFonts w:ascii="Consolas" w:hAnsi="Consolas" w:cs="Consolas"/>
      <w:sz w:val="20"/>
      <w:szCs w:val="20"/>
    </w:rPr>
  </w:style>
  <w:style w:type="paragraph" w:customStyle="1" w:styleId="ac">
    <w:name w:val="Скрытый"/>
    <w:basedOn w:val="a8"/>
    <w:link w:val="ad"/>
    <w:qFormat/>
    <w:rsid w:val="001961BE"/>
    <w:pPr>
      <w:tabs>
        <w:tab w:val="num" w:pos="1080"/>
      </w:tabs>
      <w:ind w:left="1080" w:hanging="360"/>
    </w:pPr>
    <w:rPr>
      <w:vanish/>
    </w:rPr>
  </w:style>
  <w:style w:type="character" w:customStyle="1" w:styleId="ad">
    <w:name w:val="Скрытый Знак"/>
    <w:basedOn w:val="a0"/>
    <w:link w:val="ac"/>
    <w:rsid w:val="001961BE"/>
    <w:rPr>
      <w:rFonts w:ascii="Times New Roman" w:hAnsi="Times New Roman"/>
      <w:vanish/>
      <w:sz w:val="28"/>
    </w:rPr>
  </w:style>
  <w:style w:type="table" w:styleId="ae">
    <w:name w:val="Table Grid"/>
    <w:aliases w:val="Списки"/>
    <w:basedOn w:val="a1"/>
    <w:uiPriority w:val="59"/>
    <w:rsid w:val="0091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i w:val="0"/>
        <w:sz w:val="28"/>
      </w:rPr>
      <w:tblPr/>
      <w:tcPr>
        <w:shd w:val="clear" w:color="auto" w:fill="D9D9D9" w:themeFill="background1" w:themeFillShade="D9"/>
      </w:tcPr>
    </w:tblStylePr>
  </w:style>
  <w:style w:type="character" w:customStyle="1" w:styleId="40">
    <w:name w:val="Заголовок 4 Знак"/>
    <w:basedOn w:val="a0"/>
    <w:link w:val="4"/>
    <w:uiPriority w:val="9"/>
    <w:rsid w:val="001961B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1961B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961B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961B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961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961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6F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46F9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961BE"/>
    <w:pPr>
      <w:tabs>
        <w:tab w:val="right" w:leader="dot" w:pos="9911"/>
      </w:tabs>
      <w:ind w:firstLine="0"/>
    </w:pPr>
    <w:rPr>
      <w:b/>
      <w:sz w:val="32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961BE"/>
    <w:pPr>
      <w:ind w:firstLine="567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1961BE"/>
    <w:pPr>
      <w:ind w:firstLine="1134"/>
    </w:pPr>
    <w:rPr>
      <w:i/>
    </w:rPr>
  </w:style>
  <w:style w:type="character" w:styleId="af1">
    <w:name w:val="Hyperlink"/>
    <w:basedOn w:val="a4"/>
    <w:uiPriority w:val="99"/>
    <w:unhideWhenUsed/>
    <w:rsid w:val="00237321"/>
    <w:rPr>
      <w:rFonts w:ascii="Times New Roman" w:hAnsi="Times New Roman"/>
      <w:color w:val="auto"/>
      <w:sz w:val="28"/>
      <w:u w:val="single"/>
    </w:rPr>
  </w:style>
  <w:style w:type="paragraph" w:styleId="af2">
    <w:name w:val="header"/>
    <w:basedOn w:val="a"/>
    <w:link w:val="af3"/>
    <w:uiPriority w:val="99"/>
    <w:unhideWhenUsed/>
    <w:rsid w:val="007B0200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f3">
    <w:name w:val="Верхний колонтитул Знак"/>
    <w:basedOn w:val="a0"/>
    <w:link w:val="af2"/>
    <w:uiPriority w:val="99"/>
    <w:rsid w:val="007B0200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446F9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446F99"/>
    <w:rPr>
      <w:rFonts w:ascii="Times New Roman" w:hAnsi="Times New Roman"/>
      <w:sz w:val="28"/>
    </w:rPr>
  </w:style>
  <w:style w:type="character" w:customStyle="1" w:styleId="a4">
    <w:name w:val="Без интервала Знак"/>
    <w:basedOn w:val="a0"/>
    <w:link w:val="a3"/>
    <w:uiPriority w:val="1"/>
    <w:rsid w:val="001961BE"/>
    <w:rPr>
      <w:rFonts w:ascii="Times New Roman" w:hAnsi="Times New Roman"/>
      <w:sz w:val="28"/>
    </w:rPr>
  </w:style>
  <w:style w:type="character" w:styleId="af6">
    <w:name w:val="annotation reference"/>
    <w:basedOn w:val="a0"/>
    <w:uiPriority w:val="99"/>
    <w:semiHidden/>
    <w:unhideWhenUsed/>
    <w:rsid w:val="00446F9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46F9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46F9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46F9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46F99"/>
    <w:rPr>
      <w:rFonts w:ascii="Times New Roman" w:hAnsi="Times New Roman"/>
      <w:b/>
      <w:bCs/>
      <w:sz w:val="20"/>
      <w:szCs w:val="20"/>
    </w:rPr>
  </w:style>
  <w:style w:type="table" w:styleId="afb">
    <w:name w:val="Light Shading"/>
    <w:basedOn w:val="a1"/>
    <w:uiPriority w:val="60"/>
    <w:rsid w:val="00446F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Bibliography"/>
    <w:basedOn w:val="a"/>
    <w:next w:val="a"/>
    <w:uiPriority w:val="37"/>
    <w:unhideWhenUsed/>
    <w:rsid w:val="00752BA6"/>
    <w:pPr>
      <w:ind w:firstLine="0"/>
    </w:pPr>
  </w:style>
  <w:style w:type="character" w:styleId="afd">
    <w:name w:val="Strong"/>
    <w:basedOn w:val="a0"/>
    <w:uiPriority w:val="22"/>
    <w:qFormat/>
    <w:rsid w:val="001961BE"/>
    <w:rPr>
      <w:b/>
      <w:bCs/>
    </w:rPr>
  </w:style>
  <w:style w:type="paragraph" w:customStyle="1" w:styleId="afe">
    <w:name w:val="Номер страницы альбомная ориентация"/>
    <w:basedOn w:val="a"/>
    <w:link w:val="aff"/>
    <w:qFormat/>
    <w:rsid w:val="001961BE"/>
    <w:pPr>
      <w:spacing w:line="240" w:lineRule="auto"/>
      <w:ind w:firstLine="0"/>
      <w:jc w:val="left"/>
    </w:pPr>
    <w:rPr>
      <w:noProof/>
      <w:sz w:val="24"/>
      <w:szCs w:val="28"/>
    </w:rPr>
  </w:style>
  <w:style w:type="character" w:styleId="aff0">
    <w:name w:val="Book Title"/>
    <w:basedOn w:val="a0"/>
    <w:uiPriority w:val="33"/>
    <w:qFormat/>
    <w:rsid w:val="001961BE"/>
    <w:rPr>
      <w:b/>
      <w:bCs/>
      <w:smallCaps/>
      <w:spacing w:val="5"/>
    </w:rPr>
  </w:style>
  <w:style w:type="character" w:customStyle="1" w:styleId="aff">
    <w:name w:val="Номер страницы альбомная ориентация Знак"/>
    <w:basedOn w:val="a0"/>
    <w:link w:val="afe"/>
    <w:rsid w:val="001961BE"/>
    <w:rPr>
      <w:rFonts w:ascii="Times New Roman" w:hAnsi="Times New Roman"/>
      <w:noProof/>
      <w:sz w:val="24"/>
      <w:szCs w:val="28"/>
    </w:rPr>
  </w:style>
  <w:style w:type="character" w:styleId="aff1">
    <w:name w:val="Subtle Emphasis"/>
    <w:basedOn w:val="a0"/>
    <w:uiPriority w:val="19"/>
    <w:qFormat/>
    <w:rsid w:val="001961BE"/>
    <w:rPr>
      <w:i/>
      <w:iCs/>
      <w:color w:val="808080" w:themeColor="text1" w:themeTint="7F"/>
    </w:rPr>
  </w:style>
  <w:style w:type="paragraph" w:styleId="51">
    <w:name w:val="toc 5"/>
    <w:basedOn w:val="a"/>
    <w:next w:val="a"/>
    <w:autoRedefine/>
    <w:uiPriority w:val="39"/>
    <w:semiHidden/>
    <w:unhideWhenUsed/>
    <w:rsid w:val="004034B7"/>
    <w:pPr>
      <w:ind w:left="1120"/>
    </w:pPr>
  </w:style>
  <w:style w:type="character" w:styleId="aff2">
    <w:name w:val="Intense Reference"/>
    <w:basedOn w:val="a0"/>
    <w:uiPriority w:val="32"/>
    <w:qFormat/>
    <w:rsid w:val="001961BE"/>
    <w:rPr>
      <w:b/>
      <w:bCs/>
      <w:smallCaps/>
      <w:color w:val="C0504D" w:themeColor="accent2"/>
      <w:spacing w:val="5"/>
      <w:u w:val="single"/>
    </w:rPr>
  </w:style>
  <w:style w:type="character" w:styleId="aff3">
    <w:name w:val="Subtle Reference"/>
    <w:basedOn w:val="a0"/>
    <w:uiPriority w:val="31"/>
    <w:qFormat/>
    <w:rsid w:val="001961BE"/>
    <w:rPr>
      <w:smallCaps/>
      <w:color w:val="C0504D" w:themeColor="accent2"/>
      <w:u w:val="single"/>
    </w:rPr>
  </w:style>
  <w:style w:type="paragraph" w:styleId="aff4">
    <w:name w:val="Intense Quote"/>
    <w:basedOn w:val="a"/>
    <w:next w:val="a"/>
    <w:link w:val="aff5"/>
    <w:uiPriority w:val="30"/>
    <w:qFormat/>
    <w:rsid w:val="001961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5">
    <w:name w:val="Выделенная цитата Знак"/>
    <w:basedOn w:val="a0"/>
    <w:link w:val="aff4"/>
    <w:uiPriority w:val="30"/>
    <w:rsid w:val="001961BE"/>
    <w:rPr>
      <w:rFonts w:ascii="Times New Roman" w:hAnsi="Times New Roman"/>
      <w:b/>
      <w:bCs/>
      <w:i/>
      <w:iCs/>
      <w:color w:val="4F81BD" w:themeColor="accent1"/>
      <w:sz w:val="28"/>
    </w:rPr>
  </w:style>
  <w:style w:type="paragraph" w:styleId="22">
    <w:name w:val="Quote"/>
    <w:basedOn w:val="a"/>
    <w:next w:val="a"/>
    <w:link w:val="23"/>
    <w:uiPriority w:val="29"/>
    <w:qFormat/>
    <w:rsid w:val="001961BE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1961BE"/>
    <w:rPr>
      <w:rFonts w:ascii="Times New Roman" w:hAnsi="Times New Roman"/>
      <w:i/>
      <w:iCs/>
      <w:color w:val="000000" w:themeColor="text1"/>
      <w:sz w:val="28"/>
    </w:rPr>
  </w:style>
  <w:style w:type="paragraph" w:styleId="aff6">
    <w:name w:val="Title"/>
    <w:basedOn w:val="a"/>
    <w:next w:val="a"/>
    <w:link w:val="aff7"/>
    <w:uiPriority w:val="10"/>
    <w:qFormat/>
    <w:rsid w:val="001961BE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7">
    <w:name w:val="Название Знак"/>
    <w:basedOn w:val="a0"/>
    <w:link w:val="aff6"/>
    <w:uiPriority w:val="10"/>
    <w:rsid w:val="00196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8">
    <w:name w:val="Subtitle"/>
    <w:basedOn w:val="a"/>
    <w:next w:val="a"/>
    <w:link w:val="aff9"/>
    <w:uiPriority w:val="11"/>
    <w:qFormat/>
    <w:rsid w:val="001961BE"/>
    <w:pPr>
      <w:numPr>
        <w:ilvl w:val="1"/>
      </w:numPr>
      <w:ind w:firstLine="720"/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aff9">
    <w:name w:val="Подзаголовок Знак"/>
    <w:basedOn w:val="a0"/>
    <w:link w:val="aff8"/>
    <w:uiPriority w:val="11"/>
    <w:rsid w:val="001961BE"/>
    <w:rPr>
      <w:rFonts w:ascii="Times New Roman" w:eastAsiaTheme="majorEastAsia" w:hAnsi="Times New Roman" w:cstheme="majorBidi"/>
      <w:b/>
      <w:iCs/>
      <w:spacing w:val="15"/>
      <w:sz w:val="32"/>
      <w:szCs w:val="24"/>
    </w:rPr>
  </w:style>
  <w:style w:type="paragraph" w:customStyle="1" w:styleId="affa">
    <w:name w:val="Название таблицы"/>
    <w:basedOn w:val="a6"/>
    <w:link w:val="affb"/>
    <w:qFormat/>
    <w:rsid w:val="001961BE"/>
    <w:pPr>
      <w:keepNext/>
      <w:jc w:val="right"/>
    </w:pPr>
    <w:rPr>
      <w:b/>
      <w:i w:val="0"/>
    </w:rPr>
  </w:style>
  <w:style w:type="paragraph" w:customStyle="1" w:styleId="affc">
    <w:name w:val="абвгдежз"/>
    <w:basedOn w:val="a3"/>
    <w:link w:val="affd"/>
    <w:rsid w:val="000C644C"/>
    <w:pPr>
      <w:ind w:firstLine="0"/>
    </w:pPr>
  </w:style>
  <w:style w:type="character" w:customStyle="1" w:styleId="a7">
    <w:name w:val="Название объекта Знак"/>
    <w:basedOn w:val="a0"/>
    <w:link w:val="a6"/>
    <w:uiPriority w:val="35"/>
    <w:rsid w:val="001961BE"/>
    <w:rPr>
      <w:rFonts w:ascii="Times New Roman" w:hAnsi="Times New Roman"/>
      <w:bCs/>
      <w:i/>
      <w:sz w:val="28"/>
      <w:szCs w:val="18"/>
    </w:rPr>
  </w:style>
  <w:style w:type="character" w:customStyle="1" w:styleId="affb">
    <w:name w:val="Название таблицы Знак"/>
    <w:basedOn w:val="a7"/>
    <w:link w:val="affa"/>
    <w:rsid w:val="001961BE"/>
    <w:rPr>
      <w:rFonts w:ascii="Times New Roman" w:hAnsi="Times New Roman"/>
      <w:b/>
      <w:bCs/>
      <w:i w:val="0"/>
      <w:sz w:val="28"/>
      <w:szCs w:val="18"/>
    </w:rPr>
  </w:style>
  <w:style w:type="character" w:customStyle="1" w:styleId="affd">
    <w:name w:val="абвгдежз Знак"/>
    <w:basedOn w:val="a4"/>
    <w:link w:val="affc"/>
    <w:rsid w:val="000C644C"/>
    <w:rPr>
      <w:rFonts w:ascii="Times New Roman" w:hAnsi="Times New Roman"/>
      <w:sz w:val="28"/>
    </w:rPr>
  </w:style>
  <w:style w:type="paragraph" w:customStyle="1" w:styleId="affe">
    <w:name w:val="Я_Обычный для титульника"/>
    <w:basedOn w:val="a"/>
    <w:link w:val="afff"/>
    <w:qFormat/>
    <w:rsid w:val="001961BE"/>
    <w:pPr>
      <w:spacing w:line="240" w:lineRule="auto"/>
      <w:ind w:firstLine="0"/>
      <w:jc w:val="center"/>
    </w:pPr>
    <w:rPr>
      <w:szCs w:val="28"/>
    </w:rPr>
  </w:style>
  <w:style w:type="character" w:customStyle="1" w:styleId="afff">
    <w:name w:val="Я_Обычный для титульника Знак"/>
    <w:basedOn w:val="a0"/>
    <w:link w:val="affe"/>
    <w:rsid w:val="001961BE"/>
    <w:rPr>
      <w:rFonts w:ascii="Times New Roman" w:hAnsi="Times New Roman"/>
      <w:sz w:val="28"/>
      <w:szCs w:val="28"/>
    </w:rPr>
  </w:style>
  <w:style w:type="paragraph" w:customStyle="1" w:styleId="24">
    <w:name w:val="Название таблицы 2 строка"/>
    <w:basedOn w:val="a6"/>
    <w:link w:val="25"/>
    <w:qFormat/>
    <w:rsid w:val="001961BE"/>
    <w:pPr>
      <w:spacing w:before="240" w:after="240"/>
    </w:pPr>
  </w:style>
  <w:style w:type="paragraph" w:customStyle="1" w:styleId="afff0">
    <w:name w:val="Текст таблицы"/>
    <w:basedOn w:val="a"/>
    <w:link w:val="afff1"/>
    <w:qFormat/>
    <w:rsid w:val="001961BE"/>
    <w:pPr>
      <w:spacing w:line="240" w:lineRule="auto"/>
      <w:ind w:firstLine="0"/>
      <w:jc w:val="left"/>
    </w:pPr>
    <w:rPr>
      <w:sz w:val="24"/>
    </w:rPr>
  </w:style>
  <w:style w:type="character" w:customStyle="1" w:styleId="25">
    <w:name w:val="Название таблицы 2 строка Знак"/>
    <w:basedOn w:val="a7"/>
    <w:link w:val="24"/>
    <w:rsid w:val="001961BE"/>
    <w:rPr>
      <w:rFonts w:ascii="Times New Roman" w:hAnsi="Times New Roman"/>
      <w:bCs/>
      <w:i/>
      <w:sz w:val="28"/>
      <w:szCs w:val="18"/>
    </w:rPr>
  </w:style>
  <w:style w:type="character" w:customStyle="1" w:styleId="afff1">
    <w:name w:val="Текст таблицы Знак"/>
    <w:basedOn w:val="a0"/>
    <w:link w:val="afff0"/>
    <w:rsid w:val="001961BE"/>
    <w:rPr>
      <w:rFonts w:ascii="Times New Roman" w:hAnsi="Times New Roman"/>
      <w:sz w:val="24"/>
    </w:rPr>
  </w:style>
  <w:style w:type="character" w:styleId="afff2">
    <w:name w:val="Placeholder Text"/>
    <w:basedOn w:val="a0"/>
    <w:uiPriority w:val="99"/>
    <w:semiHidden/>
    <w:rsid w:val="004E2427"/>
    <w:rPr>
      <w:color w:val="808080"/>
    </w:rPr>
  </w:style>
  <w:style w:type="paragraph" w:styleId="afff3">
    <w:name w:val="Revision"/>
    <w:hidden/>
    <w:uiPriority w:val="99"/>
    <w:semiHidden/>
    <w:rsid w:val="000C7BE5"/>
    <w:pPr>
      <w:spacing w:after="0" w:line="240" w:lineRule="auto"/>
    </w:pPr>
    <w:rPr>
      <w:rFonts w:ascii="Times New Roman" w:hAnsi="Times New Roman"/>
      <w:sz w:val="28"/>
    </w:rPr>
  </w:style>
  <w:style w:type="paragraph" w:styleId="afff4">
    <w:name w:val="Normal (Web)"/>
    <w:basedOn w:val="a"/>
    <w:uiPriority w:val="99"/>
    <w:semiHidden/>
    <w:unhideWhenUsed/>
    <w:rsid w:val="009A7FF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BE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61BE"/>
    <w:pPr>
      <w:keepNext/>
      <w:keepLines/>
      <w:numPr>
        <w:numId w:val="43"/>
      </w:numPr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1BE"/>
    <w:pPr>
      <w:keepNext/>
      <w:keepLines/>
      <w:numPr>
        <w:ilvl w:val="1"/>
        <w:numId w:val="43"/>
      </w:numPr>
      <w:spacing w:before="360" w:after="24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1BE"/>
    <w:pPr>
      <w:keepNext/>
      <w:keepLines/>
      <w:numPr>
        <w:ilvl w:val="2"/>
        <w:numId w:val="43"/>
      </w:numPr>
      <w:spacing w:before="36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1BE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1BE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1BE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1BE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1BE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1BE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rsid w:val="00B857ED"/>
    <w:pPr>
      <w:ind w:firstLine="0"/>
    </w:pPr>
    <w:rPr>
      <w:rFonts w:ascii="Consolas" w:hAnsi="Consolas"/>
      <w:sz w:val="20"/>
    </w:rPr>
  </w:style>
  <w:style w:type="paragraph" w:styleId="a3">
    <w:name w:val="No Spacing"/>
    <w:link w:val="a4"/>
    <w:uiPriority w:val="1"/>
    <w:qFormat/>
    <w:rsid w:val="001961B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961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961BE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5">
    <w:name w:val="Emphasis"/>
    <w:basedOn w:val="a0"/>
    <w:uiPriority w:val="20"/>
    <w:qFormat/>
    <w:rsid w:val="001961B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961BE"/>
    <w:rPr>
      <w:rFonts w:ascii="Times New Roman" w:eastAsiaTheme="majorEastAsia" w:hAnsi="Times New Roman" w:cstheme="majorBidi"/>
      <w:b/>
      <w:bCs/>
      <w:i/>
      <w:sz w:val="28"/>
    </w:rPr>
  </w:style>
  <w:style w:type="paragraph" w:styleId="a6">
    <w:name w:val="caption"/>
    <w:basedOn w:val="a"/>
    <w:next w:val="a"/>
    <w:link w:val="a7"/>
    <w:uiPriority w:val="35"/>
    <w:semiHidden/>
    <w:unhideWhenUsed/>
    <w:qFormat/>
    <w:rsid w:val="001961BE"/>
    <w:pPr>
      <w:spacing w:line="240" w:lineRule="auto"/>
      <w:ind w:firstLine="0"/>
      <w:jc w:val="center"/>
    </w:pPr>
    <w:rPr>
      <w:bCs/>
      <w:i/>
      <w:szCs w:val="18"/>
    </w:rPr>
  </w:style>
  <w:style w:type="paragraph" w:styleId="a8">
    <w:name w:val="List Paragraph"/>
    <w:basedOn w:val="a"/>
    <w:uiPriority w:val="34"/>
    <w:qFormat/>
    <w:rsid w:val="001961BE"/>
    <w:pPr>
      <w:ind w:left="720"/>
    </w:pPr>
  </w:style>
  <w:style w:type="paragraph" w:styleId="a9">
    <w:name w:val="TOC Heading"/>
    <w:basedOn w:val="1"/>
    <w:next w:val="a"/>
    <w:uiPriority w:val="39"/>
    <w:semiHidden/>
    <w:unhideWhenUsed/>
    <w:qFormat/>
    <w:rsid w:val="001961BE"/>
    <w:pPr>
      <w:numPr>
        <w:numId w:val="0"/>
      </w:numPr>
      <w:outlineLvl w:val="9"/>
    </w:pPr>
    <w:rPr>
      <w:lang w:eastAsia="ru-RU"/>
    </w:rPr>
  </w:style>
  <w:style w:type="paragraph" w:customStyle="1" w:styleId="aa">
    <w:name w:val="Листинг"/>
    <w:basedOn w:val="a"/>
    <w:link w:val="ab"/>
    <w:qFormat/>
    <w:rsid w:val="001961BE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</w:rPr>
  </w:style>
  <w:style w:type="character" w:customStyle="1" w:styleId="ab">
    <w:name w:val="Листинг Знак"/>
    <w:basedOn w:val="a0"/>
    <w:link w:val="aa"/>
    <w:rsid w:val="001961BE"/>
    <w:rPr>
      <w:rFonts w:ascii="Consolas" w:hAnsi="Consolas" w:cs="Consolas"/>
      <w:sz w:val="20"/>
      <w:szCs w:val="20"/>
    </w:rPr>
  </w:style>
  <w:style w:type="paragraph" w:customStyle="1" w:styleId="ac">
    <w:name w:val="Скрытый"/>
    <w:basedOn w:val="a8"/>
    <w:link w:val="ad"/>
    <w:qFormat/>
    <w:rsid w:val="001961BE"/>
    <w:pPr>
      <w:tabs>
        <w:tab w:val="num" w:pos="1080"/>
      </w:tabs>
      <w:ind w:left="1080" w:hanging="360"/>
    </w:pPr>
    <w:rPr>
      <w:vanish/>
    </w:rPr>
  </w:style>
  <w:style w:type="character" w:customStyle="1" w:styleId="ad">
    <w:name w:val="Скрытый Знак"/>
    <w:basedOn w:val="a0"/>
    <w:link w:val="ac"/>
    <w:rsid w:val="001961BE"/>
    <w:rPr>
      <w:rFonts w:ascii="Times New Roman" w:hAnsi="Times New Roman"/>
      <w:vanish/>
      <w:sz w:val="28"/>
    </w:rPr>
  </w:style>
  <w:style w:type="table" w:styleId="ae">
    <w:name w:val="Table Grid"/>
    <w:aliases w:val="Списки"/>
    <w:basedOn w:val="a1"/>
    <w:uiPriority w:val="59"/>
    <w:rsid w:val="0091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i w:val="0"/>
        <w:sz w:val="28"/>
      </w:rPr>
      <w:tblPr/>
      <w:tcPr>
        <w:shd w:val="clear" w:color="auto" w:fill="D9D9D9" w:themeFill="background1" w:themeFillShade="D9"/>
      </w:tcPr>
    </w:tblStylePr>
  </w:style>
  <w:style w:type="character" w:customStyle="1" w:styleId="40">
    <w:name w:val="Заголовок 4 Знак"/>
    <w:basedOn w:val="a0"/>
    <w:link w:val="4"/>
    <w:uiPriority w:val="9"/>
    <w:rsid w:val="001961B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1961B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961B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961B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961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961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6F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46F9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961BE"/>
    <w:pPr>
      <w:tabs>
        <w:tab w:val="right" w:leader="dot" w:pos="9911"/>
      </w:tabs>
      <w:ind w:firstLine="0"/>
    </w:pPr>
    <w:rPr>
      <w:b/>
      <w:sz w:val="32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961BE"/>
    <w:pPr>
      <w:ind w:firstLine="567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1961BE"/>
    <w:pPr>
      <w:ind w:firstLine="1134"/>
    </w:pPr>
    <w:rPr>
      <w:i/>
    </w:rPr>
  </w:style>
  <w:style w:type="character" w:styleId="af1">
    <w:name w:val="Hyperlink"/>
    <w:basedOn w:val="a4"/>
    <w:uiPriority w:val="99"/>
    <w:unhideWhenUsed/>
    <w:rsid w:val="00237321"/>
    <w:rPr>
      <w:rFonts w:ascii="Times New Roman" w:hAnsi="Times New Roman"/>
      <w:color w:val="auto"/>
      <w:sz w:val="28"/>
      <w:u w:val="single"/>
    </w:rPr>
  </w:style>
  <w:style w:type="paragraph" w:styleId="af2">
    <w:name w:val="header"/>
    <w:basedOn w:val="a"/>
    <w:link w:val="af3"/>
    <w:uiPriority w:val="99"/>
    <w:unhideWhenUsed/>
    <w:rsid w:val="007B0200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f3">
    <w:name w:val="Верхний колонтитул Знак"/>
    <w:basedOn w:val="a0"/>
    <w:link w:val="af2"/>
    <w:uiPriority w:val="99"/>
    <w:rsid w:val="007B0200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446F9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446F99"/>
    <w:rPr>
      <w:rFonts w:ascii="Times New Roman" w:hAnsi="Times New Roman"/>
      <w:sz w:val="28"/>
    </w:rPr>
  </w:style>
  <w:style w:type="character" w:customStyle="1" w:styleId="a4">
    <w:name w:val="Без интервала Знак"/>
    <w:basedOn w:val="a0"/>
    <w:link w:val="a3"/>
    <w:uiPriority w:val="1"/>
    <w:rsid w:val="001961BE"/>
    <w:rPr>
      <w:rFonts w:ascii="Times New Roman" w:hAnsi="Times New Roman"/>
      <w:sz w:val="28"/>
    </w:rPr>
  </w:style>
  <w:style w:type="character" w:styleId="af6">
    <w:name w:val="annotation reference"/>
    <w:basedOn w:val="a0"/>
    <w:uiPriority w:val="99"/>
    <w:semiHidden/>
    <w:unhideWhenUsed/>
    <w:rsid w:val="00446F9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46F9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46F9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46F9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46F99"/>
    <w:rPr>
      <w:rFonts w:ascii="Times New Roman" w:hAnsi="Times New Roman"/>
      <w:b/>
      <w:bCs/>
      <w:sz w:val="20"/>
      <w:szCs w:val="20"/>
    </w:rPr>
  </w:style>
  <w:style w:type="table" w:styleId="afb">
    <w:name w:val="Light Shading"/>
    <w:basedOn w:val="a1"/>
    <w:uiPriority w:val="60"/>
    <w:rsid w:val="00446F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Bibliography"/>
    <w:basedOn w:val="a"/>
    <w:next w:val="a"/>
    <w:uiPriority w:val="37"/>
    <w:unhideWhenUsed/>
    <w:rsid w:val="00752BA6"/>
    <w:pPr>
      <w:ind w:firstLine="0"/>
    </w:pPr>
  </w:style>
  <w:style w:type="character" w:styleId="afd">
    <w:name w:val="Strong"/>
    <w:basedOn w:val="a0"/>
    <w:uiPriority w:val="22"/>
    <w:qFormat/>
    <w:rsid w:val="001961BE"/>
    <w:rPr>
      <w:b/>
      <w:bCs/>
    </w:rPr>
  </w:style>
  <w:style w:type="paragraph" w:customStyle="1" w:styleId="afe">
    <w:name w:val="Номер страницы альбомная ориентация"/>
    <w:basedOn w:val="a"/>
    <w:link w:val="aff"/>
    <w:qFormat/>
    <w:rsid w:val="001961BE"/>
    <w:pPr>
      <w:spacing w:line="240" w:lineRule="auto"/>
      <w:ind w:firstLine="0"/>
      <w:jc w:val="left"/>
    </w:pPr>
    <w:rPr>
      <w:noProof/>
      <w:sz w:val="24"/>
      <w:szCs w:val="28"/>
    </w:rPr>
  </w:style>
  <w:style w:type="character" w:styleId="aff0">
    <w:name w:val="Book Title"/>
    <w:basedOn w:val="a0"/>
    <w:uiPriority w:val="33"/>
    <w:qFormat/>
    <w:rsid w:val="001961BE"/>
    <w:rPr>
      <w:b/>
      <w:bCs/>
      <w:smallCaps/>
      <w:spacing w:val="5"/>
    </w:rPr>
  </w:style>
  <w:style w:type="character" w:customStyle="1" w:styleId="aff">
    <w:name w:val="Номер страницы альбомная ориентация Знак"/>
    <w:basedOn w:val="a0"/>
    <w:link w:val="afe"/>
    <w:rsid w:val="001961BE"/>
    <w:rPr>
      <w:rFonts w:ascii="Times New Roman" w:hAnsi="Times New Roman"/>
      <w:noProof/>
      <w:sz w:val="24"/>
      <w:szCs w:val="28"/>
    </w:rPr>
  </w:style>
  <w:style w:type="character" w:styleId="aff1">
    <w:name w:val="Subtle Emphasis"/>
    <w:basedOn w:val="a0"/>
    <w:uiPriority w:val="19"/>
    <w:qFormat/>
    <w:rsid w:val="001961BE"/>
    <w:rPr>
      <w:i/>
      <w:iCs/>
      <w:color w:val="808080" w:themeColor="text1" w:themeTint="7F"/>
    </w:rPr>
  </w:style>
  <w:style w:type="paragraph" w:styleId="51">
    <w:name w:val="toc 5"/>
    <w:basedOn w:val="a"/>
    <w:next w:val="a"/>
    <w:autoRedefine/>
    <w:uiPriority w:val="39"/>
    <w:semiHidden/>
    <w:unhideWhenUsed/>
    <w:rsid w:val="004034B7"/>
    <w:pPr>
      <w:ind w:left="1120"/>
    </w:pPr>
  </w:style>
  <w:style w:type="character" w:styleId="aff2">
    <w:name w:val="Intense Reference"/>
    <w:basedOn w:val="a0"/>
    <w:uiPriority w:val="32"/>
    <w:qFormat/>
    <w:rsid w:val="001961BE"/>
    <w:rPr>
      <w:b/>
      <w:bCs/>
      <w:smallCaps/>
      <w:color w:val="C0504D" w:themeColor="accent2"/>
      <w:spacing w:val="5"/>
      <w:u w:val="single"/>
    </w:rPr>
  </w:style>
  <w:style w:type="character" w:styleId="aff3">
    <w:name w:val="Subtle Reference"/>
    <w:basedOn w:val="a0"/>
    <w:uiPriority w:val="31"/>
    <w:qFormat/>
    <w:rsid w:val="001961BE"/>
    <w:rPr>
      <w:smallCaps/>
      <w:color w:val="C0504D" w:themeColor="accent2"/>
      <w:u w:val="single"/>
    </w:rPr>
  </w:style>
  <w:style w:type="paragraph" w:styleId="aff4">
    <w:name w:val="Intense Quote"/>
    <w:basedOn w:val="a"/>
    <w:next w:val="a"/>
    <w:link w:val="aff5"/>
    <w:uiPriority w:val="30"/>
    <w:qFormat/>
    <w:rsid w:val="001961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5">
    <w:name w:val="Выделенная цитата Знак"/>
    <w:basedOn w:val="a0"/>
    <w:link w:val="aff4"/>
    <w:uiPriority w:val="30"/>
    <w:rsid w:val="001961BE"/>
    <w:rPr>
      <w:rFonts w:ascii="Times New Roman" w:hAnsi="Times New Roman"/>
      <w:b/>
      <w:bCs/>
      <w:i/>
      <w:iCs/>
      <w:color w:val="4F81BD" w:themeColor="accent1"/>
      <w:sz w:val="28"/>
    </w:rPr>
  </w:style>
  <w:style w:type="paragraph" w:styleId="22">
    <w:name w:val="Quote"/>
    <w:basedOn w:val="a"/>
    <w:next w:val="a"/>
    <w:link w:val="23"/>
    <w:uiPriority w:val="29"/>
    <w:qFormat/>
    <w:rsid w:val="001961BE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1961BE"/>
    <w:rPr>
      <w:rFonts w:ascii="Times New Roman" w:hAnsi="Times New Roman"/>
      <w:i/>
      <w:iCs/>
      <w:color w:val="000000" w:themeColor="text1"/>
      <w:sz w:val="28"/>
    </w:rPr>
  </w:style>
  <w:style w:type="paragraph" w:styleId="aff6">
    <w:name w:val="Title"/>
    <w:basedOn w:val="a"/>
    <w:next w:val="a"/>
    <w:link w:val="aff7"/>
    <w:uiPriority w:val="10"/>
    <w:qFormat/>
    <w:rsid w:val="001961BE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7">
    <w:name w:val="Название Знак"/>
    <w:basedOn w:val="a0"/>
    <w:link w:val="aff6"/>
    <w:uiPriority w:val="10"/>
    <w:rsid w:val="00196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8">
    <w:name w:val="Subtitle"/>
    <w:basedOn w:val="a"/>
    <w:next w:val="a"/>
    <w:link w:val="aff9"/>
    <w:uiPriority w:val="11"/>
    <w:qFormat/>
    <w:rsid w:val="001961BE"/>
    <w:pPr>
      <w:numPr>
        <w:ilvl w:val="1"/>
      </w:numPr>
      <w:ind w:firstLine="720"/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aff9">
    <w:name w:val="Подзаголовок Знак"/>
    <w:basedOn w:val="a0"/>
    <w:link w:val="aff8"/>
    <w:uiPriority w:val="11"/>
    <w:rsid w:val="001961BE"/>
    <w:rPr>
      <w:rFonts w:ascii="Times New Roman" w:eastAsiaTheme="majorEastAsia" w:hAnsi="Times New Roman" w:cstheme="majorBidi"/>
      <w:b/>
      <w:iCs/>
      <w:spacing w:val="15"/>
      <w:sz w:val="32"/>
      <w:szCs w:val="24"/>
    </w:rPr>
  </w:style>
  <w:style w:type="paragraph" w:customStyle="1" w:styleId="affa">
    <w:name w:val="Название таблицы"/>
    <w:basedOn w:val="a6"/>
    <w:link w:val="affb"/>
    <w:qFormat/>
    <w:rsid w:val="001961BE"/>
    <w:pPr>
      <w:keepNext/>
      <w:jc w:val="right"/>
    </w:pPr>
    <w:rPr>
      <w:b/>
      <w:i w:val="0"/>
    </w:rPr>
  </w:style>
  <w:style w:type="paragraph" w:customStyle="1" w:styleId="affc">
    <w:name w:val="абвгдежз"/>
    <w:basedOn w:val="a3"/>
    <w:link w:val="affd"/>
    <w:rsid w:val="000C644C"/>
    <w:pPr>
      <w:ind w:firstLine="0"/>
    </w:pPr>
  </w:style>
  <w:style w:type="character" w:customStyle="1" w:styleId="a7">
    <w:name w:val="Название объекта Знак"/>
    <w:basedOn w:val="a0"/>
    <w:link w:val="a6"/>
    <w:uiPriority w:val="35"/>
    <w:rsid w:val="001961BE"/>
    <w:rPr>
      <w:rFonts w:ascii="Times New Roman" w:hAnsi="Times New Roman"/>
      <w:bCs/>
      <w:i/>
      <w:sz w:val="28"/>
      <w:szCs w:val="18"/>
    </w:rPr>
  </w:style>
  <w:style w:type="character" w:customStyle="1" w:styleId="affb">
    <w:name w:val="Название таблицы Знак"/>
    <w:basedOn w:val="a7"/>
    <w:link w:val="affa"/>
    <w:rsid w:val="001961BE"/>
    <w:rPr>
      <w:rFonts w:ascii="Times New Roman" w:hAnsi="Times New Roman"/>
      <w:b/>
      <w:bCs/>
      <w:i w:val="0"/>
      <w:sz w:val="28"/>
      <w:szCs w:val="18"/>
    </w:rPr>
  </w:style>
  <w:style w:type="character" w:customStyle="1" w:styleId="affd">
    <w:name w:val="абвгдежз Знак"/>
    <w:basedOn w:val="a4"/>
    <w:link w:val="affc"/>
    <w:rsid w:val="000C644C"/>
    <w:rPr>
      <w:rFonts w:ascii="Times New Roman" w:hAnsi="Times New Roman"/>
      <w:sz w:val="28"/>
    </w:rPr>
  </w:style>
  <w:style w:type="paragraph" w:customStyle="1" w:styleId="affe">
    <w:name w:val="Я_Обычный для титульника"/>
    <w:basedOn w:val="a"/>
    <w:link w:val="afff"/>
    <w:qFormat/>
    <w:rsid w:val="001961BE"/>
    <w:pPr>
      <w:spacing w:line="240" w:lineRule="auto"/>
      <w:ind w:firstLine="0"/>
      <w:jc w:val="center"/>
    </w:pPr>
    <w:rPr>
      <w:szCs w:val="28"/>
    </w:rPr>
  </w:style>
  <w:style w:type="character" w:customStyle="1" w:styleId="afff">
    <w:name w:val="Я_Обычный для титульника Знак"/>
    <w:basedOn w:val="a0"/>
    <w:link w:val="affe"/>
    <w:rsid w:val="001961BE"/>
    <w:rPr>
      <w:rFonts w:ascii="Times New Roman" w:hAnsi="Times New Roman"/>
      <w:sz w:val="28"/>
      <w:szCs w:val="28"/>
    </w:rPr>
  </w:style>
  <w:style w:type="paragraph" w:customStyle="1" w:styleId="24">
    <w:name w:val="Название таблицы 2 строка"/>
    <w:basedOn w:val="a6"/>
    <w:link w:val="25"/>
    <w:qFormat/>
    <w:rsid w:val="001961BE"/>
    <w:pPr>
      <w:spacing w:before="240" w:after="240"/>
    </w:pPr>
  </w:style>
  <w:style w:type="paragraph" w:customStyle="1" w:styleId="afff0">
    <w:name w:val="Текст таблицы"/>
    <w:basedOn w:val="a"/>
    <w:link w:val="afff1"/>
    <w:qFormat/>
    <w:rsid w:val="001961BE"/>
    <w:pPr>
      <w:spacing w:line="240" w:lineRule="auto"/>
      <w:ind w:firstLine="0"/>
      <w:jc w:val="left"/>
    </w:pPr>
    <w:rPr>
      <w:sz w:val="24"/>
    </w:rPr>
  </w:style>
  <w:style w:type="character" w:customStyle="1" w:styleId="25">
    <w:name w:val="Название таблицы 2 строка Знак"/>
    <w:basedOn w:val="a7"/>
    <w:link w:val="24"/>
    <w:rsid w:val="001961BE"/>
    <w:rPr>
      <w:rFonts w:ascii="Times New Roman" w:hAnsi="Times New Roman"/>
      <w:bCs/>
      <w:i/>
      <w:sz w:val="28"/>
      <w:szCs w:val="18"/>
    </w:rPr>
  </w:style>
  <w:style w:type="character" w:customStyle="1" w:styleId="afff1">
    <w:name w:val="Текст таблицы Знак"/>
    <w:basedOn w:val="a0"/>
    <w:link w:val="afff0"/>
    <w:rsid w:val="001961BE"/>
    <w:rPr>
      <w:rFonts w:ascii="Times New Roman" w:hAnsi="Times New Roman"/>
      <w:sz w:val="24"/>
    </w:rPr>
  </w:style>
  <w:style w:type="character" w:styleId="afff2">
    <w:name w:val="Placeholder Text"/>
    <w:basedOn w:val="a0"/>
    <w:uiPriority w:val="99"/>
    <w:semiHidden/>
    <w:rsid w:val="004E2427"/>
    <w:rPr>
      <w:color w:val="808080"/>
    </w:rPr>
  </w:style>
  <w:style w:type="paragraph" w:styleId="afff3">
    <w:name w:val="Revision"/>
    <w:hidden/>
    <w:uiPriority w:val="99"/>
    <w:semiHidden/>
    <w:rsid w:val="000C7BE5"/>
    <w:pPr>
      <w:spacing w:after="0" w:line="240" w:lineRule="auto"/>
    </w:pPr>
    <w:rPr>
      <w:rFonts w:ascii="Times New Roman" w:hAnsi="Times New Roman"/>
      <w:sz w:val="28"/>
    </w:rPr>
  </w:style>
  <w:style w:type="paragraph" w:styleId="afff4">
    <w:name w:val="Normal (Web)"/>
    <w:basedOn w:val="a"/>
    <w:uiPriority w:val="99"/>
    <w:semiHidden/>
    <w:unhideWhenUsed/>
    <w:rsid w:val="009A7FF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59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03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28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6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iplom.konofeev.ru/downloa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Graduation_project\Work\CASE\Note\&#1057;&#1090;&#1080;&#1083;&#1080;%20&#1076;&#1080;&#1087;&#1083;&#1086;&#1084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Чайник2012</b:Tag>
    <b:SourceType>Book</b:SourceType>
    <b:Guid>{9DA49B0C-F12C-4274-9328-2EFA84E4A18D}</b:Guid>
    <b:Author>
      <b:Author>
        <b:NameList>
          <b:Person>
            <b:Last>Фелкер</b:Last>
            <b:First>Донн</b:First>
          </b:Person>
          <b:Person>
            <b:Last>Доббс</b:Last>
            <b:First>Джошуа</b:First>
          </b:Person>
        </b:NameList>
      </b:Author>
      <b:Editor>
        <b:NameList>
          <b:Person>
            <b:Last>Сысонюка</b:Last>
            <b:Middle>Г.</b:Middle>
            <b:First>А.</b:First>
          </b:Person>
        </b:NameList>
      </b:Editor>
    </b:Author>
    <b:Title>Android: разработка приложений для чайников</b:Title>
    <b:Year>2012</b:Year>
    <b:City>Москва, Санкт-Петербург, Киев</b:City>
    <b:Publisher>Диалектика</b:Publisher>
    <b:Pages>336</b:Pages>
    <b:RefOrder>20</b:RefOrder>
  </b:Source>
  <b:Source>
    <b:Tag>Голощап2013</b:Tag>
    <b:SourceType>Book</b:SourceType>
    <b:Guid>{8501418D-34C3-499D-A938-907B30E9B4B2}</b:Guid>
    <b:Author>
      <b:Author>
        <b:NameList>
          <b:Person>
            <b:Last>Голощапов</b:Last>
            <b:Middle>Л.</b:Middle>
            <b:First>А.</b:First>
          </b:Person>
        </b:NameList>
      </b:Author>
      <b:Editor>
        <b:NameList>
          <b:Person>
            <b:Last>Капылыгина</b:Last>
            <b:First>Е</b:First>
          </b:Person>
        </b:NameList>
      </b:Editor>
    </b:Author>
    <b:Title>Google Android Создание приложений для смартфонов и планшетных ПК</b:Title>
    <b:Year>2013</b:Year>
    <b:City>Санкт-Петербург</b:City>
    <b:Publisher>БХВ-Петербург</b:Publisher>
    <b:Pages>832</b:Pages>
    <b:RefOrder>19</b:RefOrder>
  </b:Source>
  <b:Source>
    <b:Tag>Developers</b:Tag>
    <b:SourceType>InternetSite</b:SourceType>
    <b:Guid>{69EFE08F-0D21-4F96-956A-1E3D9CFE2C15}</b:Guid>
    <b:Title>Develop.Reference.AlertDialog.Builder</b:Title>
    <b:Year>2016</b:Year>
    <b:InternetSiteTitle>Android Developers</b:InternetSiteTitle>
    <b:YearAccessed>2016</b:YearAccessed>
    <b:MonthAccessed>Март</b:MonthAccessed>
    <b:DayAccessed>7</b:DayAccessed>
    <b:URL>http://developer.android.com/reference/android/app/AlertDialog.Builder.html</b:URL>
    <b:RefOrder>21</b:RefOrder>
  </b:Source>
  <b:Source>
    <b:Tag>Goo16</b:Tag>
    <b:SourceType>InternetSite</b:SourceType>
    <b:Guid>{D4FA9917-3C55-48C2-83CC-CB26B55CA554}</b:Guid>
    <b:Title>GooglePlay</b:Title>
    <b:InternetSiteTitle>GooglePlay</b:InternetSiteTitle>
    <b:Year>2016</b:Year>
    <b:YearAccessed>2016</b:YearAccessed>
    <b:MonthAccessed>Март</b:MonthAccessed>
    <b:DayAccessed>9</b:DayAccessed>
    <b:URL>https://play.google.com/store/apps</b:URL>
    <b:RefOrder>1</b:RefOrder>
  </b:Source>
  <b:Source>
    <b:Tag>JI</b:Tag>
    <b:SourceType>Book</b:SourceType>
    <b:Guid>{E36AD69F-A797-46EC-9270-CF962A64634D}</b:Guid>
    <b:Title>IntelliJ IDEA Профессиональноре программирование на JAVA</b:Title>
    <b:Year>2005</b:Year>
    <b:City>Санкт-Петербург</b:City>
    <b:Publisher>БХВ-Петербург</b:Publisher>
    <b:Pages>800</b:Pages>
    <b:Author>
      <b:Author>
        <b:NameList>
          <b:Person>
            <b:Last>Давыдов</b:Last>
            <b:Middle>В.</b:Middle>
            <b:First>С.</b:First>
          </b:Person>
          <b:Person>
            <b:Last>Ефимов</b:Last>
            <b:Middle>А.</b:Middle>
            <b:First>А.</b:First>
          </b:Person>
        </b:NameList>
      </b:Author>
      <b:Editor>
        <b:NameList>
          <b:Person>
            <b:Last>Амирова</b:Last>
            <b:First>А.</b:First>
          </b:Person>
        </b:NameList>
      </b:Editor>
    </b:Author>
    <b:RefOrder>5</b:RefOrder>
  </b:Source>
  <b:Source>
    <b:Tag>Int16</b:Tag>
    <b:SourceType>InternetSite</b:SourceType>
    <b:Guid>{04032257-8636-4C0D-849B-40314BF455A2}</b:Guid>
    <b:Title>IntelliJ IDEA</b:Title>
    <b:Year>2016</b:Year>
    <b:InternetSiteTitle>Jetbrains</b:InternetSiteTitle>
    <b:YearAccessed>2016</b:YearAccessed>
    <b:MonthAccessed>Март</b:MonthAccessed>
    <b:DayAccessed>9</b:DayAccessed>
    <b:URL>https://www.jetbrains.com/idea/#chooseYourEdition</b:URL>
    <b:RefOrder>6</b:RefOrder>
  </b:Source>
  <b:Source>
    <b:Tag>ХКМ_Андроид</b:Tag>
    <b:SourceType>Book</b:SourceType>
    <b:Guid>{FE23FCCE-3568-48C2-9E02-86B77BE6552C}</b:Guid>
    <b:Title>РАЗРАБОТКА ПРИЛОЖЕНИЙ ДЛЯ Android</b:Title>
    <b:Year>2011</b:Year>
    <b:City>Москва Санкт-Петербург Нижний Новгород Воронеж Ростов-на-Дону Екатеринбург Самара Новосибирск Киев Харьков Минск</b:City>
    <b:Publisher>СПб.:Питер</b:Publisher>
    <b:Pages>736</b:Pages>
    <b:Author>
      <b:Author>
        <b:NameList>
          <b:Person>
            <b:Last>Хашими</b:Last>
            <b:First>С.</b:First>
          </b:Person>
          <b:Person>
            <b:Last>Коматинени</b:Last>
            <b:First>С.</b:First>
          </b:Person>
          <b:Person>
            <b:Last>Маклин</b:Last>
            <b:First>Д.</b:First>
          </b:Person>
        </b:NameList>
      </b:Author>
    </b:Author>
    <b:RefOrder>4</b:RefOrder>
  </b:Source>
  <b:Source>
    <b:Tag>андроза24ч</b:Tag>
    <b:SourceType>Book</b:SourceType>
    <b:Guid>{673FD2E2-854D-42AC-9774-2BF453ACA8A5}</b:Guid>
    <b:Title>Android за 24 часа</b:Title>
    <b:Year>2011</b:Year>
    <b:City>Электросталь</b:City>
    <b:Publisher>Издательство АСТ</b:Publisher>
    <b:Pages>464</b:Pages>
    <b:Author>
      <b:Author>
        <b:NameList>
          <b:Person>
            <b:Last>Дэрси</b:Last>
            <b:First>Лорен</b:First>
          </b:Person>
          <b:Person>
            <b:Last>Кондор</b:Last>
            <b:First>Шейн</b:First>
          </b:Person>
        </b:NameList>
      </b:Author>
      <b:Editor>
        <b:NameList>
          <b:Person>
            <b:Last>Федосова</b:Last>
            <b:First>И</b:First>
          </b:Person>
        </b:NameList>
      </b:Editor>
    </b:Author>
    <b:RefOrder>7</b:RefOrder>
  </b:Source>
  <b:Source>
    <b:Tag>SVN</b:Tag>
    <b:SourceType>InternetSite</b:SourceType>
    <b:Guid>{4A942E7E-E3C9-4DEF-961F-86F3D8FCA41A}</b:Guid>
    <b:Title>Tortoisesvn.net</b:Title>
    <b:Year>2016</b:Year>
    <b:InternetSiteTitle>Tortoisesvn.net</b:InternetSiteTitle>
    <b:YearAccessed>2016</b:YearAccessed>
    <b:MonthAccessed>Март</b:MonthAccessed>
    <b:DayAccessed>9</b:DayAccessed>
    <b:URL>https://tortoisesvn.net/</b:URL>
    <b:RefOrder>16</b:RefOrder>
  </b:Source>
  <b:Source>
    <b:Tag>Нес13</b:Tag>
    <b:SourceType>Book</b:SourceType>
    <b:Guid>{E3D09BA5-FAE1-4FD7-BE71-17CD44719B95}</b:Guid>
    <b:Title>БАЗЫ ДАННЫХ</b:Title>
    <b:Year>2013</b:Year>
    <b:City>Санкт-Петербург</b:City>
    <b:Publisher>Издательство Политехнического университета</b:Publisher>
    <b:Pages>150</b:Pages>
    <b:Author>
      <b:Author>
        <b:NameList>
          <b:Person>
            <b:Last>Нестеров</b:Last>
            <b:Middle>А.</b:Middle>
            <b:First>С.</b:First>
          </b:Person>
        </b:NameList>
      </b:Author>
    </b:Author>
    <b:RefOrder>17</b:RefOrder>
  </b:Source>
  <b:Source>
    <b:Tag>CAERWIN</b:Tag>
    <b:SourceType>InternetSite</b:SourceType>
    <b:Guid>{6D69F993-1A88-44B7-B99F-0FA8949C59B4}</b:Guid>
    <b:Title>CA ERwin® Data Modeler</b:Title>
    <b:Year>2016</b:Year>
    <b:InternetSiteTitle>CA Technologies</b:InternetSiteTitle>
    <b:YearAccessed>2016</b:YearAccessed>
    <b:MonthAccessed>Март</b:MonthAccessed>
    <b:DayAccessed>10</b:DayAccessed>
    <b:URL>http://erwin.com/products/data-modeler</b:URL>
    <b:RefOrder>14</b:RefOrder>
  </b:Source>
  <b:Source>
    <b:Tag>VP</b:Tag>
    <b:SourceType>InternetSite</b:SourceType>
    <b:Guid>{250C46E2-7F84-4137-BF52-8AAAD6E0CC25}</b:Guid>
    <b:URL>https://www.visual-paradigm.com/</b:URL>
    <b:Title>Visual Paradigm international</b:Title>
    <b:InternetSiteTitle>Visual Paradigm international</b:InternetSiteTitle>
    <b:Year>2016</b:Year>
    <b:YearAccessed>2016</b:YearAccessed>
    <b:MonthAccessed>Март</b:MonthAccessed>
    <b:DayAccessed>10</b:DayAccessed>
    <b:RefOrder>15</b:RefOrder>
  </b:Source>
  <b:Source>
    <b:Tag>UML</b:Tag>
    <b:SourceType>Book</b:SourceType>
    <b:Guid>{95B25166-315F-4889-B0EF-E82C0D96A7B6}</b:Guid>
    <b:Title>UML Основы</b:Title>
    <b:Year>2005</b:Year>
    <b:City>Санкт-Петербург</b:City>
    <b:Publisher>СПб: Символ-Плюс</b:Publisher>
    <b:Pages>192</b:Pages>
    <b:Edition>3-е</b:Edition>
    <b:Author>
      <b:Author>
        <b:NameList>
          <b:Person>
            <b:Last>Фаулер</b:Last>
            <b:First>Мартин</b:First>
          </b:Person>
        </b:NameList>
      </b:Author>
    </b:Author>
    <b:RefOrder>18</b:RefOrder>
  </b:Source>
  <b:Source>
    <b:Tag>JSON</b:Tag>
    <b:SourceType>InternetSite</b:SourceType>
    <b:Guid>{5C3E1641-FF34-49B7-8945-D96796C7C593}</b:Guid>
    <b:Title>JSON</b:Title>
    <b:Year>2016</b:Year>
    <b:InternetSiteTitle>JSON</b:InternetSiteTitle>
    <b:YearAccessed>2016</b:YearAccessed>
    <b:MonthAccessed>Март</b:MonthAccessed>
    <b:DayAccessed>10</b:DayAccessed>
    <b:URL>http://json.org/</b:URL>
    <b:RefOrder>13</b:RefOrder>
  </b:Source>
  <b:Source>
    <b:Tag>хостинг</b:Tag>
    <b:SourceType>InternetSite</b:SourceType>
    <b:Guid>{B33EA1A8-3385-4ACF-9A2C-C9547593D6AF}</b:Guid>
    <b:Title>Timeweb</b:Title>
    <b:InternetSiteTitle>Timeweb</b:InternetSiteTitle>
    <b:Year>2016</b:Year>
    <b:YearAccessed>2016</b:YearAccessed>
    <b:MonthAccessed>Март</b:MonthAccessed>
    <b:DayAccessed>13</b:DayAccessed>
    <b:URL>http://timeweb.com/ru/services/hosting/</b:URL>
    <b:RefOrder>8</b:RefOrder>
  </b:Source>
  <b:Source>
    <b:Tag>PHP_Янк</b:Tag>
    <b:SourceType>Book</b:SourceType>
    <b:Guid>{B601BBA7-F567-4532-B036-EDCAFE274D8C}</b:Guid>
    <b:Title>PHP и MySQL от новичка к профессионалу</b:Title>
    <b:Year>2013</b:Year>
    <b:City>Москва</b:City>
    <b:Publisher>Эксмо</b:Publisher>
    <b:Pages>384</b:Pages>
    <b:Edition>5-е</b:Edition>
    <b:Author>
      <b:Author>
        <b:NameList>
          <b:Person>
            <b:Last>Янк</b:Last>
            <b:First>Кевин</b:First>
          </b:Person>
        </b:NameList>
      </b:Author>
    </b:Author>
    <b:RefOrder>9</b:RefOrder>
  </b:Source>
  <b:Source>
    <b:Tag>PhpStorm</b:Tag>
    <b:SourceType>InternetSite</b:SourceType>
    <b:Guid>{C60D50C5-D0EC-4E9E-ACE5-A57D17B60514}</b:Guid>
    <b:Title>Php Storm</b:Title>
    <b:Year>2016</b:Year>
    <b:InternetSiteTitle>Jetbrains</b:InternetSiteTitle>
    <b:YearAccessed>2016</b:YearAccessed>
    <b:MonthAccessed>Март</b:MonthAccessed>
    <b:DayAccessed>13</b:DayAccessed>
    <b:URL>https://www.jetbrains.com/phpstorm</b:URL>
    <b:RefOrder>10</b:RefOrder>
  </b:Source>
  <b:Source>
    <b:Tag>брауде</b:Tag>
    <b:SourceType>Book</b:SourceType>
    <b:Guid>{4F2F9015-F5BA-41E0-A7C2-9CBBB9592CAE}</b:Guid>
    <b:Title>ТЕХНОЛОГИЯ РАЗРАБОТКИ ПРОГРАММНОГО ОБЕСПЕЧЕНИЯ</b:Title>
    <b:Year>2004</b:Year>
    <b:City>Санкт-Петербург, Москва</b:City>
    <b:Publisher>СПб.: Питер</b:Publisher>
    <b:Pages>655</b:Pages>
    <b:Author>
      <b:Author>
        <b:NameList>
          <b:Person>
            <b:Last>БРАУДЕ</b:Last>
            <b:Middle>ДЖ.</b:Middle>
            <b:First>ЭРИК</b:First>
          </b:Person>
        </b:NameList>
      </b:Author>
    </b:Author>
    <b:RefOrder>3</b:RefOrder>
  </b:Source>
  <b:Source>
    <b:Tag>Apache</b:Tag>
    <b:SourceType>InternetSite</b:SourceType>
    <b:Guid>{7F0CE430-08ED-4E31-900E-6712673D35FC}</b:Guid>
    <b:Title>Apache</b:Title>
    <b:Year>2016</b:Year>
    <b:InternetSiteTitle>Apache</b:InternetSiteTitle>
    <b:YearAccessed>2016</b:YearAccessed>
    <b:MonthAccessed>Март</b:MonthAccessed>
    <b:DayAccessed>13</b:DayAccessed>
    <b:URL>https://httpd.apache.org/</b:URL>
    <b:RefOrder>12</b:RefOrder>
  </b:Source>
  <b:Source>
    <b:Tag>PHP_MySQL</b:Tag>
    <b:SourceType>Book</b:SourceType>
    <b:Guid>{11B473CF-572B-45CF-BB9A-2D0F1D00E6B4}</b:Guid>
    <b:Title>PHP и MySQL Исчерпывающее руководство</b:Title>
    <b:Year>2013</b:Year>
    <b:City>Санкт-Петербург, Москва</b:City>
    <b:Publisher>СПб.: Питер</b:Publisher>
    <b:Pages>512</b:Pages>
    <b:Author>
      <b:Author>
        <b:NameList>
          <b:Person>
            <b:Last>Маклафлин</b:Last>
            <b:First>Бретт</b:First>
          </b:Person>
        </b:NameList>
      </b:Author>
    </b:Author>
    <b:RefOrder>11</b:RefOrder>
  </b:Source>
  <b:Source>
    <b:Tag>тестированиеЧЯ</b:Tag>
    <b:SourceType>Book</b:SourceType>
    <b:Guid>{C4B56F53-E545-40B3-8A60-3D559F0EDF1B}</b:Guid>
    <b:Title>Тестирование черного ящика. Технологии функционального тестирования программного обеспечения и систем</b:Title>
    <b:Year>2010</b:Year>
    <b:City>Санкт-Петербург, Мостка, Нижний Новгород, Воронеж</b:City>
    <b:Publisher>СПб: Питер</b:Publisher>
    <b:Pages>230</b:Pages>
    <b:Edition>2-е</b:Edition>
    <b:Author>
      <b:Author>
        <b:NameList>
          <b:Person>
            <b:Last>Бейзер</b:Last>
            <b:First>Борис</b:First>
          </b:Person>
        </b:NameList>
      </b:Author>
    </b:Author>
    <b:RefOrder>22</b:RefOrder>
  </b:Source>
  <b:Source>
    <b:Tag>SoaP_Test_API</b:Tag>
    <b:SourceType>InternetSite</b:SourceType>
    <b:Guid>{577EA4DF-3041-4F0F-88D2-CDBC171F8C74}</b:Guid>
    <b:Title>SoapUI</b:Title>
    <b:Year>2016</b:Year>
    <b:InternetSiteTitle>Автоматизация  тестирования  веб-сервисов</b:InternetSiteTitle>
    <b:YearAccessed>2016</b:YearAccessed>
    <b:MonthAccessed>Март</b:MonthAccessed>
    <b:DayAccessed>17</b:DayAccessed>
    <b:URL>https://www.soapui.org/</b:URL>
    <b:RefOrder>23</b:RefOrder>
  </b:Source>
  <b:Source>
    <b:Tag>упр_проектами</b:Tag>
    <b:SourceType>Book</b:SourceType>
    <b:Guid>{3F5CA26B-3534-465D-B332-C382B6D350B9}</b:Guid>
    <b:Title>УПРАВЛЕНИЕ ПРОЕКТАМИ учебник для бакалавров</b:Title>
    <b:Year>2013</b:Year>
    <b:City>Москва</b:City>
    <b:Publisher>Юрай</b:Publisher>
    <b:Pages>383</b:Pages>
    <b:Author>
      <b:Author>
        <b:NameList>
          <b:Person>
            <b:Last>Балашов</b:Last>
            <b:Middle>Игоревич</b:Middle>
            <b:First>Алексей</b:First>
          </b:Person>
          <b:Person>
            <b:Last>Рогова</b:Last>
            <b:Middle>Моисеевна</b:Middle>
            <b:First>Елена</b:First>
          </b:Person>
          <b:Person>
            <b:Last>Тихонова</b:Last>
            <b:Middle>Владимировна</b:Middle>
            <b:First>Майя</b:First>
          </b:Person>
          <b:Person>
            <b:Last>Ткаченко</b:Last>
            <b:Middle>Анатольевна</b:Middle>
            <b:First>Елена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B85E20A-8C0C-464D-A643-90BB21B2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 дипломной работы</Template>
  <TotalTime>1398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Шумейко А</dc:creator>
  <cp:lastModifiedBy>Kot1</cp:lastModifiedBy>
  <cp:revision>73</cp:revision>
  <cp:lastPrinted>2016-03-24T05:45:00Z</cp:lastPrinted>
  <dcterms:created xsi:type="dcterms:W3CDTF">2016-03-27T10:43:00Z</dcterms:created>
  <dcterms:modified xsi:type="dcterms:W3CDTF">2016-04-28T08:02:00Z</dcterms:modified>
</cp:coreProperties>
</file>